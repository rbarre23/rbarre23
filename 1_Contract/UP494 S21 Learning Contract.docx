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D6F16" w14:textId="77777777" w:rsidR="00CF7E71" w:rsidRDefault="00CF7E71" w:rsidP="006955BD">
      <w:pPr>
        <w:pStyle w:val="Heading1"/>
        <w:tabs>
          <w:tab w:val="left" w:pos="7223"/>
        </w:tabs>
      </w:pPr>
      <w:r>
        <w:t>Learning Contract</w:t>
      </w:r>
    </w:p>
    <w:p w14:paraId="4302BCB8" w14:textId="78A31B66" w:rsidR="007D2022" w:rsidRDefault="007D2022" w:rsidP="006D2211">
      <w:pPr>
        <w:pStyle w:val="NoSpacing"/>
        <w:rPr>
          <w:rFonts w:eastAsia="Helvetica Neue" w:cstheme="minorHAnsi"/>
          <w:b/>
          <w:bCs/>
          <w:color w:val="365F91" w:themeColor="accent1" w:themeShade="BF"/>
        </w:rPr>
      </w:pPr>
    </w:p>
    <w:p w14:paraId="245F23A6" w14:textId="30AB80B7" w:rsidR="00CF7E71" w:rsidRDefault="00CF7E71" w:rsidP="00CF7E71">
      <w:r>
        <w:t xml:space="preserve">In Neighborhood Analysis, I agree to work towards a grade of </w:t>
      </w:r>
      <w:r w:rsidR="00677943">
        <w:t xml:space="preserve">an </w:t>
      </w:r>
      <w:r>
        <w:t>___</w:t>
      </w:r>
      <w:r w:rsidR="00677943">
        <w:t>A</w:t>
      </w:r>
      <w:r>
        <w:t xml:space="preserve">__. I have met with Professor Greenlee to discuss the details of this agreement on _____. Any changes to this agreement will require an updating of this contract in consultation with Professor </w:t>
      </w:r>
      <w:r w:rsidR="006F028B">
        <w:t>Greenlee and</w:t>
      </w:r>
      <w:r>
        <w:t xml:space="preserve"> </w:t>
      </w:r>
      <w:proofErr w:type="gramStart"/>
      <w:r>
        <w:t>may  be</w:t>
      </w:r>
      <w:proofErr w:type="gramEnd"/>
      <w:r>
        <w:t xml:space="preserve"> made by March 22, 2021. In addition to meeting all of the baseline requirements for the course, I would like to add the following learning and engagement goals:</w:t>
      </w:r>
    </w:p>
    <w:p w14:paraId="568E87FC" w14:textId="6ECCC0B5" w:rsidR="00CF7E71" w:rsidRDefault="00CF7E71" w:rsidP="00CF7E71">
      <w:r>
        <w:t>Item 1</w:t>
      </w:r>
    </w:p>
    <w:p w14:paraId="1C493A69" w14:textId="6B455E37" w:rsidR="001E5A35" w:rsidRDefault="001E5A35" w:rsidP="00CF7E71">
      <w:pPr>
        <w:pStyle w:val="ListParagraph"/>
        <w:numPr>
          <w:ilvl w:val="0"/>
          <w:numId w:val="8"/>
        </w:numPr>
      </w:pPr>
      <w:r>
        <w:t>Task Description</w:t>
      </w:r>
    </w:p>
    <w:p w14:paraId="5F3C4CBB" w14:textId="6D943F65" w:rsidR="00795732" w:rsidRDefault="00795732" w:rsidP="00795732">
      <w:pPr>
        <w:pStyle w:val="ListParagraph"/>
        <w:numPr>
          <w:ilvl w:val="1"/>
          <w:numId w:val="8"/>
        </w:numPr>
      </w:pPr>
      <w:r>
        <w:t xml:space="preserve">Extend a </w:t>
      </w:r>
      <w:r w:rsidR="006F028B">
        <w:t>L</w:t>
      </w:r>
      <w:r>
        <w:t>ab Notebook- I will extend the analysis I am asked to do</w:t>
      </w:r>
      <w:r w:rsidR="006F028B">
        <w:t xml:space="preserve"> for the crime and incarceration lab</w:t>
      </w:r>
      <w:r>
        <w:t>. This extended lab will consist of applying th</w:t>
      </w:r>
      <w:r w:rsidR="00BE6C8E">
        <w:t>e</w:t>
      </w:r>
      <w:r>
        <w:t xml:space="preserve"> lab concept to a different context</w:t>
      </w:r>
      <w:r w:rsidR="006F028B">
        <w:t xml:space="preserve"> </w:t>
      </w:r>
      <w:r>
        <w:t>that will focus on crime and incarceration</w:t>
      </w:r>
      <w:r w:rsidR="006F028B">
        <w:t xml:space="preserve"> in the city of Chicago</w:t>
      </w:r>
      <w:r w:rsidR="000C6DAD">
        <w:t xml:space="preserve"> and see how this differs across different neighborhoods</w:t>
      </w:r>
      <w:r>
        <w:t xml:space="preserve">. </w:t>
      </w:r>
    </w:p>
    <w:p w14:paraId="0DE6EE89" w14:textId="65D84477" w:rsidR="00CF7E71" w:rsidRDefault="00CF7E71" w:rsidP="00CF7E71">
      <w:pPr>
        <w:pStyle w:val="ListParagraph"/>
        <w:numPr>
          <w:ilvl w:val="0"/>
          <w:numId w:val="8"/>
        </w:numPr>
      </w:pPr>
      <w:r>
        <w:t>Learning Goal:</w:t>
      </w:r>
    </w:p>
    <w:p w14:paraId="34C7877D" w14:textId="1C8A48E4" w:rsidR="00795732" w:rsidRDefault="00795732" w:rsidP="00795732">
      <w:pPr>
        <w:pStyle w:val="ListParagraph"/>
        <w:numPr>
          <w:ilvl w:val="1"/>
          <w:numId w:val="8"/>
        </w:numPr>
      </w:pPr>
      <w:r>
        <w:t>The goal of this task is to create a comprehensive notebook that applies the concept learned during the crime and incarceration lab. This extended lab will be focused on applying the knowledge to crime and incarceration in Chicago specifically</w:t>
      </w:r>
      <w:r w:rsidR="000C6DAD">
        <w:t xml:space="preserve">. This will show me how to apply </w:t>
      </w:r>
      <w:r w:rsidR="00757C71">
        <w:t>a</w:t>
      </w:r>
      <w:r w:rsidR="000C6DAD">
        <w:t xml:space="preserve"> specific concept with </w:t>
      </w:r>
      <w:commentRangeStart w:id="0"/>
      <w:r w:rsidR="000C6DAD">
        <w:t>Chicago specific data</w:t>
      </w:r>
      <w:commentRangeEnd w:id="0"/>
      <w:r w:rsidR="00BE6C8E">
        <w:rPr>
          <w:rStyle w:val="CommentReference"/>
        </w:rPr>
        <w:commentReference w:id="0"/>
      </w:r>
      <w:r w:rsidR="00BE6C8E">
        <w:t>.</w:t>
      </w:r>
    </w:p>
    <w:p w14:paraId="0DF8D3B3" w14:textId="145676B3" w:rsidR="00CF7E71" w:rsidRDefault="00CF7E71" w:rsidP="001E5A35">
      <w:pPr>
        <w:pStyle w:val="ListParagraph"/>
        <w:numPr>
          <w:ilvl w:val="0"/>
          <w:numId w:val="8"/>
        </w:numPr>
      </w:pPr>
      <w:r>
        <w:t xml:space="preserve">Reconciliation Period: </w:t>
      </w:r>
    </w:p>
    <w:p w14:paraId="541474B0" w14:textId="55CA05B2" w:rsidR="00795732" w:rsidRDefault="00795732" w:rsidP="00795732">
      <w:pPr>
        <w:pStyle w:val="ListParagraph"/>
        <w:numPr>
          <w:ilvl w:val="1"/>
          <w:numId w:val="8"/>
        </w:numPr>
      </w:pPr>
      <w:r>
        <w:t>This extended notebook must be submitted at the end of the week on Sunday following the lab session</w:t>
      </w:r>
    </w:p>
    <w:p w14:paraId="2085F5A5" w14:textId="594E30C7" w:rsidR="00CF7E71" w:rsidRDefault="00CF7E71" w:rsidP="00CF7E71">
      <w:r>
        <w:t>Item 2</w:t>
      </w:r>
    </w:p>
    <w:p w14:paraId="42573061" w14:textId="3BC57E09" w:rsidR="001E5A35" w:rsidRDefault="001E5A35" w:rsidP="001E5A35">
      <w:pPr>
        <w:pStyle w:val="ListParagraph"/>
        <w:numPr>
          <w:ilvl w:val="0"/>
          <w:numId w:val="8"/>
        </w:numPr>
      </w:pPr>
      <w:r>
        <w:t>Task Description</w:t>
      </w:r>
    </w:p>
    <w:p w14:paraId="2280FAC2" w14:textId="2E46CE49" w:rsidR="00795732" w:rsidRDefault="00795732" w:rsidP="00795732">
      <w:pPr>
        <w:pStyle w:val="ListParagraph"/>
        <w:numPr>
          <w:ilvl w:val="1"/>
          <w:numId w:val="8"/>
        </w:numPr>
      </w:pPr>
      <w:r>
        <w:t>Proposed extension to final project</w:t>
      </w:r>
      <w:r w:rsidR="004A6F31">
        <w:t>- my final project will consist of looking at gentrification in Chicago Latino neighborhoods. The proposed extension will look at rate of mortgages given by a bank before and after a neighborhood is considered gentrified</w:t>
      </w:r>
      <w:commentRangeStart w:id="1"/>
      <w:r w:rsidR="004A6F31">
        <w:t>.</w:t>
      </w:r>
      <w:commentRangeEnd w:id="1"/>
      <w:r w:rsidR="00BE6C8E">
        <w:rPr>
          <w:rStyle w:val="CommentReference"/>
        </w:rPr>
        <w:commentReference w:id="1"/>
      </w:r>
      <w:r w:rsidR="004A6F31">
        <w:t xml:space="preserve"> This will require additional data that may or may not be readily available</w:t>
      </w:r>
    </w:p>
    <w:p w14:paraId="25E7C584" w14:textId="6D648F1F" w:rsidR="001E5A35" w:rsidRDefault="001E5A35" w:rsidP="001E5A35">
      <w:pPr>
        <w:pStyle w:val="ListParagraph"/>
        <w:numPr>
          <w:ilvl w:val="0"/>
          <w:numId w:val="8"/>
        </w:numPr>
      </w:pPr>
      <w:r>
        <w:t>Learning Goal:</w:t>
      </w:r>
    </w:p>
    <w:p w14:paraId="45D398D7" w14:textId="39072F6A" w:rsidR="004A6F31" w:rsidRDefault="004A6F31" w:rsidP="004A6F31">
      <w:pPr>
        <w:pStyle w:val="ListParagraph"/>
        <w:numPr>
          <w:ilvl w:val="1"/>
          <w:numId w:val="8"/>
        </w:numPr>
      </w:pPr>
      <w:r>
        <w:t xml:space="preserve">The goal for this task will require me to dig deeper in regard to some causes of gentrification. While my research for my final project will look at the characteristics of gentrifying neighborhoods, this task asks to find the relationship between lack of mortgages and likelihood of gentrification or lack thereof. </w:t>
      </w:r>
    </w:p>
    <w:p w14:paraId="47912F58" w14:textId="63B2C4C8" w:rsidR="001E5A35" w:rsidRDefault="001E5A35" w:rsidP="001E5A35">
      <w:pPr>
        <w:pStyle w:val="ListParagraph"/>
        <w:numPr>
          <w:ilvl w:val="0"/>
          <w:numId w:val="8"/>
        </w:numPr>
      </w:pPr>
      <w:r>
        <w:t xml:space="preserve">Reconciliation Period: </w:t>
      </w:r>
    </w:p>
    <w:p w14:paraId="5C340D3D" w14:textId="53B27FA0" w:rsidR="004A6F31" w:rsidRDefault="004A6F31" w:rsidP="004A6F31">
      <w:pPr>
        <w:pStyle w:val="ListParagraph"/>
        <w:numPr>
          <w:ilvl w:val="1"/>
          <w:numId w:val="8"/>
        </w:numPr>
      </w:pPr>
      <w:r>
        <w:t xml:space="preserve">This task </w:t>
      </w:r>
      <w:r w:rsidR="00757C71">
        <w:t xml:space="preserve">asks to </w:t>
      </w:r>
      <w:r>
        <w:t>provide a set of next steps in the research process which will be submitted with the final project</w:t>
      </w:r>
      <w:r w:rsidR="00757C71">
        <w:t xml:space="preserve"> for further research. </w:t>
      </w:r>
    </w:p>
    <w:p w14:paraId="6AAD779E" w14:textId="609FBD68" w:rsidR="00CF7E71" w:rsidRDefault="00CF7E71" w:rsidP="00CF7E71">
      <w:pPr>
        <w:rPr>
          <w:b/>
          <w:bCs/>
        </w:rPr>
      </w:pPr>
      <w:r>
        <w:rPr>
          <w:b/>
          <w:bCs/>
        </w:rPr>
        <w:lastRenderedPageBreak/>
        <w:t xml:space="preserve">Contract </w:t>
      </w:r>
      <w:r w:rsidRPr="00CF7E71">
        <w:rPr>
          <w:b/>
          <w:bCs/>
        </w:rPr>
        <w:t>Rationale</w:t>
      </w:r>
    </w:p>
    <w:p w14:paraId="6B321B8A" w14:textId="248EDE68" w:rsidR="00CF7E71" w:rsidRDefault="00CF7E71" w:rsidP="00CF7E71">
      <w:r w:rsidRPr="001E5A35">
        <w:rPr>
          <w:b/>
          <w:bCs/>
        </w:rPr>
        <w:t xml:space="preserve">Learning Goals: </w:t>
      </w:r>
      <w:r>
        <w:t xml:space="preserve">What is it that you hope to learn by taking this class? Provide details </w:t>
      </w:r>
      <w:r w:rsidR="001E5A35">
        <w:t>that contextualize these goals within your academic and professional goals.</w:t>
      </w:r>
    </w:p>
    <w:p w14:paraId="17F70A3C" w14:textId="6DAD931F" w:rsidR="004A6F31" w:rsidRDefault="00FA6624" w:rsidP="004A6F31">
      <w:pPr>
        <w:pStyle w:val="ListParagraph"/>
        <w:numPr>
          <w:ilvl w:val="0"/>
          <w:numId w:val="9"/>
        </w:numPr>
      </w:pPr>
      <w:r>
        <w:t>Learn how to use R to analyze and manipulate data and create comprehensive visuals that efficiently represent found data</w:t>
      </w:r>
      <w:r w:rsidR="00757C71">
        <w:t xml:space="preserve"> using graphs and maps</w:t>
      </w:r>
    </w:p>
    <w:p w14:paraId="44E42994" w14:textId="7CBF7074" w:rsidR="00FA6624" w:rsidRDefault="00FA6624" w:rsidP="00FA6624">
      <w:pPr>
        <w:pStyle w:val="ListParagraph"/>
        <w:numPr>
          <w:ilvl w:val="1"/>
          <w:numId w:val="9"/>
        </w:numPr>
      </w:pPr>
      <w:r>
        <w:t>This will help me in my career as in urban planner in that I will be able to use these visuals to tell stories about data and specific people in marginalized communities. Learning R will also help me create lines of regression and see how certain policies correlate with certain lived outcomes of marginalized groups of people</w:t>
      </w:r>
    </w:p>
    <w:p w14:paraId="781EC5E4" w14:textId="3E7BEA0B" w:rsidR="00CF7E71" w:rsidRDefault="00CF7E71" w:rsidP="00CF7E71">
      <w:r w:rsidRPr="001E5A35">
        <w:rPr>
          <w:b/>
          <w:bCs/>
        </w:rPr>
        <w:t>Strengths:</w:t>
      </w:r>
      <w:r>
        <w:t xml:space="preserve"> </w:t>
      </w:r>
      <w:r w:rsidR="001E5A35">
        <w:t>What do you see as the strengths that you bring to this class? How do you propose leveraging those strengths in service of our teaching and learning this semester?</w:t>
      </w:r>
    </w:p>
    <w:p w14:paraId="32CE6DE8" w14:textId="3B66BD79" w:rsidR="004A6F31" w:rsidRPr="00CF7E71" w:rsidRDefault="00FA6624" w:rsidP="004A6F31">
      <w:pPr>
        <w:pStyle w:val="ListParagraph"/>
        <w:numPr>
          <w:ilvl w:val="0"/>
          <w:numId w:val="9"/>
        </w:numPr>
      </w:pPr>
      <w:r>
        <w:t>Curiosity- curiosity plays a big role in my life as a student. Asking why things are the way that are helps me further my understanding of the world around me and helps me critique my own work to ensure I have solid arguments. I think that this will help me get the most out of this class and the way I analyze neighborhoods. Being able to be curious will also allow me to push my classmates in a direction or conclusion that they may not have seen.</w:t>
      </w:r>
    </w:p>
    <w:p w14:paraId="7F9B80BE" w14:textId="7CCC503A" w:rsidR="001E5A35" w:rsidRDefault="001E5A35" w:rsidP="00CF7E71">
      <w:r w:rsidRPr="001E5A35">
        <w:rPr>
          <w:b/>
          <w:bCs/>
        </w:rPr>
        <w:t>Areas for Improvement:</w:t>
      </w:r>
      <w:r>
        <w:t xml:space="preserve"> What do you see as some areas where you hope to improve this semester? What areas of growth do you want to focus on? What forms of support and feedback will help you to improve these areas?</w:t>
      </w:r>
    </w:p>
    <w:p w14:paraId="452EB0CA" w14:textId="2B962CD0" w:rsidR="004A6F31" w:rsidRDefault="00FA6624" w:rsidP="004A6F31">
      <w:pPr>
        <w:pStyle w:val="ListParagraph"/>
        <w:numPr>
          <w:ilvl w:val="0"/>
          <w:numId w:val="9"/>
        </w:numPr>
      </w:pPr>
      <w:r>
        <w:t xml:space="preserve">I would like to get over my intimidation of coding. Learning code is not something I expected to learn or need at any point in my career. Becoming more confident in my abilities to tell these stories will be something that will help me in my career. Ensuring that this is a place where we can learn and make mistakes will be assuring and help me become more confident in my abilities. </w:t>
      </w:r>
    </w:p>
    <w:p w14:paraId="737AD69E" w14:textId="1DBAFCF2" w:rsidR="001E5A35" w:rsidRDefault="00757C71" w:rsidP="00CF7E71">
      <w:r>
        <w:rPr>
          <w:noProof/>
        </w:rPr>
        <mc:AlternateContent>
          <mc:Choice Requires="wpi">
            <w:drawing>
              <wp:anchor distT="0" distB="0" distL="114300" distR="114300" simplePos="0" relativeHeight="251663360" behindDoc="0" locked="0" layoutInCell="1" allowOverlap="1" wp14:anchorId="7EBAA1B1" wp14:editId="21DE4450">
                <wp:simplePos x="0" y="0"/>
                <wp:positionH relativeFrom="column">
                  <wp:posOffset>10795</wp:posOffset>
                </wp:positionH>
                <wp:positionV relativeFrom="paragraph">
                  <wp:posOffset>98425</wp:posOffset>
                </wp:positionV>
                <wp:extent cx="2407985" cy="347345"/>
                <wp:effectExtent l="38100" t="38100" r="11430" b="33655"/>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2407985" cy="347345"/>
                      </w14:xfrm>
                    </w14:contentPart>
                  </a:graphicData>
                </a:graphic>
              </wp:anchor>
            </w:drawing>
          </mc:Choice>
          <mc:Fallback xmlns:w16="http://schemas.microsoft.com/office/word/2018/wordml" xmlns:w16cex="http://schemas.microsoft.com/office/word/2018/wordml/cex">
            <w:pict>
              <v:shapetype w14:anchorId="7267F6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5pt;margin-top:7.4pt;width:190.3pt;height:28.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">
                <v:imagedata r:id="rId12" o:title=""/>
              </v:shape>
            </w:pict>
          </mc:Fallback>
        </mc:AlternateContent>
      </w:r>
      <w:r w:rsidR="001E5A35">
        <w:t>Signed</w:t>
      </w:r>
      <w:r w:rsidR="001E5A35">
        <w:tab/>
      </w:r>
      <w:r w:rsidR="001E5A35">
        <w:tab/>
      </w:r>
      <w:r w:rsidR="001E5A35">
        <w:tab/>
      </w:r>
      <w:r w:rsidR="001E5A35">
        <w:tab/>
      </w:r>
      <w:r w:rsidR="001E5A35">
        <w:tab/>
      </w:r>
      <w:r w:rsidR="001E5A35">
        <w:tab/>
        <w:t>Agreed to by</w:t>
      </w:r>
    </w:p>
    <w:p w14:paraId="73039E1A" w14:textId="530CA7F1" w:rsidR="001E5A35" w:rsidRPr="00CF7E71" w:rsidRDefault="001E5A35" w:rsidP="00CF7E71">
      <w:r>
        <w:t>____________________________________</w:t>
      </w:r>
      <w:r>
        <w:tab/>
        <w:t>_____________________________________</w:t>
      </w:r>
    </w:p>
    <w:sectPr w:rsidR="001E5A35" w:rsidRPr="00CF7E71" w:rsidSect="00F62D66">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w J Greenlee" w:date="2021-02-08T11:40:00Z" w:initials="AJG">
    <w:p w14:paraId="2B1AC9FD" w14:textId="02CE1014" w:rsidR="00BE6C8E" w:rsidRDefault="00BE6C8E">
      <w:pPr>
        <w:pStyle w:val="CommentText"/>
      </w:pPr>
      <w:r>
        <w:rPr>
          <w:rStyle w:val="CommentReference"/>
        </w:rPr>
        <w:annotationRef/>
      </w:r>
      <w:r>
        <w:t>As it’s set up, the lab focuses on crime and incarceration data for Chicago. You’ll want to think about extensions that go beyond what we’ll cover in the lab.</w:t>
      </w:r>
    </w:p>
  </w:comment>
  <w:comment w:id="1" w:author="Andrew J Greenlee" w:date="2021-02-08T11:41:00Z" w:initials="AJG">
    <w:p w14:paraId="6BD9B456" w14:textId="77777777" w:rsidR="00BE6C8E" w:rsidRDefault="00BE6C8E">
      <w:pPr>
        <w:pStyle w:val="CommentText"/>
      </w:pPr>
      <w:r>
        <w:rPr>
          <w:rStyle w:val="CommentReference"/>
        </w:rPr>
        <w:annotationRef/>
      </w:r>
      <w:r>
        <w:t>We’ll have to start looking at access to HMDA data for you.</w:t>
      </w:r>
    </w:p>
    <w:p w14:paraId="7B637C43" w14:textId="77777777" w:rsidR="00BE6C8E" w:rsidRDefault="00BE6C8E">
      <w:pPr>
        <w:pStyle w:val="CommentText"/>
      </w:pPr>
    </w:p>
    <w:p w14:paraId="39D5D666" w14:textId="57D6DEB8" w:rsidR="00BE6C8E" w:rsidRDefault="00BE6C8E">
      <w:pPr>
        <w:pStyle w:val="CommentText"/>
      </w:pPr>
      <w:hyperlink r:id="rId1" w:history="1">
        <w:r w:rsidRPr="00E51613">
          <w:rPr>
            <w:rStyle w:val="Hyperlink"/>
          </w:rPr>
          <w:t>https://www.consumerfinance.gov/data-research/hmda/</w:t>
        </w:r>
      </w:hyperlink>
    </w:p>
    <w:p w14:paraId="364B7C86" w14:textId="49FCF5BB" w:rsidR="00BE6C8E" w:rsidRDefault="00BE6C8E">
      <w:pPr>
        <w:pStyle w:val="CommentText"/>
      </w:pPr>
      <w:r w:rsidRPr="00BE6C8E">
        <w:t>https://github.com/cfpb/HMDA_Data_Science_Kit</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1AC9FD" w15:done="0"/>
  <w15:commentEx w15:paraId="364B7C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1AC9FD" w16cid:durableId="23CBA1B8"/>
  <w16cid:commentId w16cid:paraId="364B7C86" w16cid:durableId="23CBA1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879FA" w14:textId="77777777" w:rsidR="00F52AC5" w:rsidRDefault="00F52AC5" w:rsidP="00E15923">
      <w:pPr>
        <w:spacing w:after="0" w:line="240" w:lineRule="auto"/>
      </w:pPr>
      <w:r>
        <w:separator/>
      </w:r>
    </w:p>
  </w:endnote>
  <w:endnote w:type="continuationSeparator" w:id="0">
    <w:p w14:paraId="349A34FA" w14:textId="77777777" w:rsidR="00F52AC5" w:rsidRDefault="00F52AC5" w:rsidP="00E1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530B6" w14:textId="77777777" w:rsidR="00E15923" w:rsidRDefault="00E15923" w:rsidP="00E15923">
    <w:pPr>
      <w:pStyle w:val="Footer"/>
      <w:pBdr>
        <w:bottom w:val="single" w:sz="12" w:space="1" w:color="auto"/>
      </w:pBdr>
      <w:tabs>
        <w:tab w:val="clear" w:pos="9360"/>
        <w:tab w:val="right" w:pos="10080"/>
      </w:tabs>
      <w:ind w:left="-720" w:right="-720"/>
    </w:pPr>
  </w:p>
  <w:p w14:paraId="2BBA9640" w14:textId="77777777" w:rsidR="00E15923" w:rsidRDefault="00E15923" w:rsidP="00E15923">
    <w:pPr>
      <w:pStyle w:val="Footer"/>
      <w:tabs>
        <w:tab w:val="clear" w:pos="9360"/>
        <w:tab w:val="right" w:pos="10080"/>
      </w:tabs>
      <w:ind w:left="-720" w:right="-720"/>
    </w:pPr>
    <w:r>
      <w:tab/>
    </w:r>
    <w:r>
      <w:tab/>
      <w:t xml:space="preserve">Page | </w:t>
    </w:r>
    <w:r>
      <w:fldChar w:fldCharType="begin"/>
    </w:r>
    <w:r>
      <w:instrText xml:space="preserve"> PAGE   \* MERGEFORMAT </w:instrText>
    </w:r>
    <w:r>
      <w:fldChar w:fldCharType="separate"/>
    </w:r>
    <w:r w:rsidR="00F10E31">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94525" w14:textId="77777777" w:rsidR="00F52AC5" w:rsidRDefault="00F52AC5" w:rsidP="00E15923">
      <w:pPr>
        <w:spacing w:after="0" w:line="240" w:lineRule="auto"/>
      </w:pPr>
      <w:r>
        <w:separator/>
      </w:r>
    </w:p>
  </w:footnote>
  <w:footnote w:type="continuationSeparator" w:id="0">
    <w:p w14:paraId="6BEEAD8E" w14:textId="77777777" w:rsidR="00F52AC5" w:rsidRDefault="00F52AC5" w:rsidP="00E15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B024F" w14:textId="1D914005" w:rsidR="00E15923" w:rsidRDefault="00100990" w:rsidP="00E15923">
    <w:pPr>
      <w:pStyle w:val="Header"/>
      <w:tabs>
        <w:tab w:val="clear" w:pos="9360"/>
        <w:tab w:val="right" w:pos="9990"/>
      </w:tabs>
      <w:ind w:left="-720" w:right="-630"/>
    </w:pPr>
    <w:r>
      <w:rPr>
        <w:noProof/>
      </w:rPr>
      <w:drawing>
        <wp:anchor distT="0" distB="0" distL="114300" distR="114300" simplePos="0" relativeHeight="251659264" behindDoc="0" locked="0" layoutInCell="1" allowOverlap="1" wp14:anchorId="2942C46B" wp14:editId="017613B8">
          <wp:simplePos x="0" y="0"/>
          <wp:positionH relativeFrom="margin">
            <wp:posOffset>-405765</wp:posOffset>
          </wp:positionH>
          <wp:positionV relativeFrom="margin">
            <wp:posOffset>-1001395</wp:posOffset>
          </wp:positionV>
          <wp:extent cx="3103880" cy="5384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inois-Wordmark-Horizontal-Full-Color-CMYK.jpg"/>
                  <pic:cNvPicPr/>
                </pic:nvPicPr>
                <pic:blipFill>
                  <a:blip r:embed="rId1">
                    <a:extLst>
                      <a:ext uri="{28A0092B-C50C-407E-A947-70E740481C1C}">
                        <a14:useLocalDpi xmlns:a14="http://schemas.microsoft.com/office/drawing/2010/main" val="0"/>
                      </a:ext>
                    </a:extLst>
                  </a:blip>
                  <a:stretch>
                    <a:fillRect/>
                  </a:stretch>
                </pic:blipFill>
                <pic:spPr>
                  <a:xfrm>
                    <a:off x="0" y="0"/>
                    <a:ext cx="3103880" cy="538480"/>
                  </a:xfrm>
                  <a:prstGeom prst="rect">
                    <a:avLst/>
                  </a:prstGeom>
                </pic:spPr>
              </pic:pic>
            </a:graphicData>
          </a:graphic>
        </wp:anchor>
      </w:drawing>
    </w:r>
    <w:r w:rsidR="00E15923">
      <w:tab/>
    </w:r>
    <w:r w:rsidR="00E15923">
      <w:tab/>
    </w:r>
    <w:r w:rsidR="00ED5F43">
      <w:t>UP4</w:t>
    </w:r>
    <w:r w:rsidR="009D382A">
      <w:t>94-AG</w:t>
    </w:r>
    <w:r w:rsidR="00380EC9">
      <w:t xml:space="preserve">: </w:t>
    </w:r>
    <w:r w:rsidR="009D382A">
      <w:t>Neighborhood Analysis</w:t>
    </w:r>
  </w:p>
  <w:p w14:paraId="06945064" w14:textId="3387C310" w:rsidR="008F2547" w:rsidRDefault="005C07EE" w:rsidP="00B956BD">
    <w:pPr>
      <w:pStyle w:val="Header"/>
      <w:pBdr>
        <w:bottom w:val="single" w:sz="12" w:space="1" w:color="auto"/>
      </w:pBdr>
      <w:tabs>
        <w:tab w:val="clear" w:pos="9360"/>
        <w:tab w:val="right" w:pos="9990"/>
      </w:tabs>
      <w:ind w:left="-720" w:right="-630"/>
    </w:pPr>
    <w:r>
      <w:tab/>
    </w:r>
    <w:r>
      <w:tab/>
    </w:r>
    <w:r w:rsidR="001C5DD0">
      <w:t>Sprin</w:t>
    </w:r>
    <w:r w:rsidR="00BF2F68">
      <w:t xml:space="preserve">g </w:t>
    </w:r>
    <w:r w:rsidR="008324EC">
      <w:t>20</w:t>
    </w:r>
    <w:r w:rsidR="009D382A">
      <w:t>2</w:t>
    </w:r>
    <w:r w:rsidR="00F220E7">
      <w:t>1</w:t>
    </w:r>
  </w:p>
  <w:p w14:paraId="02DCCEF2" w14:textId="70B8B275" w:rsidR="00E15923" w:rsidRDefault="00357F16" w:rsidP="00B956BD">
    <w:pPr>
      <w:pStyle w:val="Header"/>
      <w:pBdr>
        <w:bottom w:val="single" w:sz="12" w:space="1" w:color="auto"/>
      </w:pBdr>
      <w:tabs>
        <w:tab w:val="clear" w:pos="9360"/>
        <w:tab w:val="right" w:pos="9990"/>
      </w:tabs>
      <w:ind w:left="-720" w:right="-630"/>
    </w:pPr>
    <w:r>
      <w:tab/>
    </w:r>
    <w:r>
      <w:tab/>
    </w:r>
    <w:r w:rsidR="00CF7E71">
      <w:t>Learning Contract</w:t>
    </w:r>
    <w:r>
      <w:t xml:space="preserve"> </w:t>
    </w:r>
    <w:r w:rsidR="00F220E7">
      <w:t>0</w:t>
    </w:r>
    <w:r>
      <w:t>.</w:t>
    </w:r>
    <w:r w:rsidR="009E7688">
      <w:t>1</w:t>
    </w:r>
    <w:r>
      <w:t xml:space="preserve"> (</w:t>
    </w:r>
    <w:r w:rsidR="009D382A">
      <w:t>1</w:t>
    </w:r>
    <w:r>
      <w:t>.</w:t>
    </w:r>
    <w:r w:rsidR="00CF7E71">
      <w:t>10</w:t>
    </w:r>
    <w:r w:rsidR="00ED5F43">
      <w:t>.20</w:t>
    </w:r>
    <w:r w:rsidR="009D382A">
      <w:t>2</w:t>
    </w:r>
    <w:r w:rsidR="00CF7E71">
      <w:t>1</w:t>
    </w:r>
    <w:r w:rsidR="00B956BD">
      <w:t>)</w:t>
    </w:r>
  </w:p>
  <w:p w14:paraId="6BFBB962" w14:textId="77777777" w:rsidR="00E15923" w:rsidRDefault="00E15923" w:rsidP="00E15923">
    <w:pPr>
      <w:pStyle w:val="Header"/>
      <w:pBdr>
        <w:bottom w:val="single" w:sz="12" w:space="1" w:color="auto"/>
      </w:pBdr>
      <w:tabs>
        <w:tab w:val="clear" w:pos="9360"/>
        <w:tab w:val="right" w:pos="9990"/>
      </w:tabs>
      <w:ind w:left="-720" w:right="-630"/>
    </w:pPr>
  </w:p>
  <w:p w14:paraId="3303C989" w14:textId="77777777" w:rsidR="00E15923" w:rsidRDefault="00E15923" w:rsidP="00E15923">
    <w:pPr>
      <w:pStyle w:val="Header"/>
      <w:tabs>
        <w:tab w:val="clear" w:pos="9360"/>
        <w:tab w:val="right" w:pos="9990"/>
      </w:tabs>
      <w:ind w:left="-720" w:righ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D09EA"/>
    <w:multiLevelType w:val="hybridMultilevel"/>
    <w:tmpl w:val="C0EE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10C5E"/>
    <w:multiLevelType w:val="hybridMultilevel"/>
    <w:tmpl w:val="68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6E99"/>
    <w:multiLevelType w:val="hybridMultilevel"/>
    <w:tmpl w:val="FF982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42B65"/>
    <w:multiLevelType w:val="hybridMultilevel"/>
    <w:tmpl w:val="FF68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4689C"/>
    <w:multiLevelType w:val="hybridMultilevel"/>
    <w:tmpl w:val="5234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A44CD"/>
    <w:multiLevelType w:val="hybridMultilevel"/>
    <w:tmpl w:val="771A7D74"/>
    <w:lvl w:ilvl="0" w:tplc="6FA23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66285D"/>
    <w:multiLevelType w:val="hybridMultilevel"/>
    <w:tmpl w:val="7728C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D62DC"/>
    <w:multiLevelType w:val="hybridMultilevel"/>
    <w:tmpl w:val="CE20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4F549C"/>
    <w:multiLevelType w:val="hybridMultilevel"/>
    <w:tmpl w:val="5680F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7"/>
  </w:num>
  <w:num w:numId="8">
    <w:abstractNumId w:val="6"/>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J Greenlee">
    <w15:presenceInfo w15:providerId="None" w15:userId="Andrew J Greenl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7EE"/>
    <w:rsid w:val="000036D4"/>
    <w:rsid w:val="000036D5"/>
    <w:rsid w:val="00014C35"/>
    <w:rsid w:val="00016610"/>
    <w:rsid w:val="00016DE8"/>
    <w:rsid w:val="00042D07"/>
    <w:rsid w:val="00043607"/>
    <w:rsid w:val="00046443"/>
    <w:rsid w:val="00056774"/>
    <w:rsid w:val="00064593"/>
    <w:rsid w:val="000650D2"/>
    <w:rsid w:val="00087FA9"/>
    <w:rsid w:val="00093666"/>
    <w:rsid w:val="00097A86"/>
    <w:rsid w:val="000A3A4E"/>
    <w:rsid w:val="000B0F5B"/>
    <w:rsid w:val="000B68E5"/>
    <w:rsid w:val="000C200D"/>
    <w:rsid w:val="000C6DAD"/>
    <w:rsid w:val="000D69B8"/>
    <w:rsid w:val="000E7834"/>
    <w:rsid w:val="000F37BD"/>
    <w:rsid w:val="00100990"/>
    <w:rsid w:val="00112099"/>
    <w:rsid w:val="00122CF6"/>
    <w:rsid w:val="00130D7B"/>
    <w:rsid w:val="00132F32"/>
    <w:rsid w:val="0014677A"/>
    <w:rsid w:val="00147A38"/>
    <w:rsid w:val="00166D18"/>
    <w:rsid w:val="001B39BC"/>
    <w:rsid w:val="001C0704"/>
    <w:rsid w:val="001C0F7C"/>
    <w:rsid w:val="001C5DD0"/>
    <w:rsid w:val="001D1032"/>
    <w:rsid w:val="001D6B80"/>
    <w:rsid w:val="001D748D"/>
    <w:rsid w:val="001E04BE"/>
    <w:rsid w:val="001E4F4B"/>
    <w:rsid w:val="001E5A35"/>
    <w:rsid w:val="001E5FE0"/>
    <w:rsid w:val="001E6486"/>
    <w:rsid w:val="001F1FA5"/>
    <w:rsid w:val="001F2CA0"/>
    <w:rsid w:val="001F368D"/>
    <w:rsid w:val="001F7FE2"/>
    <w:rsid w:val="00207F10"/>
    <w:rsid w:val="00245882"/>
    <w:rsid w:val="00250ED4"/>
    <w:rsid w:val="00251502"/>
    <w:rsid w:val="00261E0B"/>
    <w:rsid w:val="00267215"/>
    <w:rsid w:val="002679F2"/>
    <w:rsid w:val="00267FE3"/>
    <w:rsid w:val="00275DC5"/>
    <w:rsid w:val="002945A9"/>
    <w:rsid w:val="002A72EB"/>
    <w:rsid w:val="002B0520"/>
    <w:rsid w:val="002B0C14"/>
    <w:rsid w:val="002C40B1"/>
    <w:rsid w:val="002C43E5"/>
    <w:rsid w:val="002D0DD4"/>
    <w:rsid w:val="002D39AE"/>
    <w:rsid w:val="002E0CF3"/>
    <w:rsid w:val="002E3577"/>
    <w:rsid w:val="002F299C"/>
    <w:rsid w:val="003141E1"/>
    <w:rsid w:val="003235C2"/>
    <w:rsid w:val="00335252"/>
    <w:rsid w:val="00336615"/>
    <w:rsid w:val="00341679"/>
    <w:rsid w:val="00357F16"/>
    <w:rsid w:val="00361E14"/>
    <w:rsid w:val="003669BD"/>
    <w:rsid w:val="00371C73"/>
    <w:rsid w:val="00380236"/>
    <w:rsid w:val="00380EC9"/>
    <w:rsid w:val="00385886"/>
    <w:rsid w:val="003A17CC"/>
    <w:rsid w:val="003A4076"/>
    <w:rsid w:val="003B30C6"/>
    <w:rsid w:val="003B5879"/>
    <w:rsid w:val="003B7761"/>
    <w:rsid w:val="003D4CA9"/>
    <w:rsid w:val="003D5711"/>
    <w:rsid w:val="003D596C"/>
    <w:rsid w:val="003E35CD"/>
    <w:rsid w:val="003F0FF9"/>
    <w:rsid w:val="0040173A"/>
    <w:rsid w:val="004055A4"/>
    <w:rsid w:val="004112A2"/>
    <w:rsid w:val="00427A79"/>
    <w:rsid w:val="0043353D"/>
    <w:rsid w:val="004350C4"/>
    <w:rsid w:val="0044009C"/>
    <w:rsid w:val="00455A37"/>
    <w:rsid w:val="00467321"/>
    <w:rsid w:val="0047052A"/>
    <w:rsid w:val="00472BB3"/>
    <w:rsid w:val="004749B3"/>
    <w:rsid w:val="00474CDD"/>
    <w:rsid w:val="004942F7"/>
    <w:rsid w:val="0049504D"/>
    <w:rsid w:val="004A28DC"/>
    <w:rsid w:val="004A6F31"/>
    <w:rsid w:val="004C1DB5"/>
    <w:rsid w:val="004D5F13"/>
    <w:rsid w:val="004E1112"/>
    <w:rsid w:val="004E2E53"/>
    <w:rsid w:val="00503E97"/>
    <w:rsid w:val="00504124"/>
    <w:rsid w:val="00506ECE"/>
    <w:rsid w:val="00510671"/>
    <w:rsid w:val="0053445E"/>
    <w:rsid w:val="005532E1"/>
    <w:rsid w:val="0055443E"/>
    <w:rsid w:val="0055623C"/>
    <w:rsid w:val="00560429"/>
    <w:rsid w:val="005647D1"/>
    <w:rsid w:val="00573A36"/>
    <w:rsid w:val="00592F03"/>
    <w:rsid w:val="005A46B3"/>
    <w:rsid w:val="005A64A0"/>
    <w:rsid w:val="005B5C20"/>
    <w:rsid w:val="005C07EE"/>
    <w:rsid w:val="005D5153"/>
    <w:rsid w:val="005E37D0"/>
    <w:rsid w:val="005F2270"/>
    <w:rsid w:val="005F28C0"/>
    <w:rsid w:val="005F4572"/>
    <w:rsid w:val="00601A46"/>
    <w:rsid w:val="00610C13"/>
    <w:rsid w:val="006242A2"/>
    <w:rsid w:val="0062566B"/>
    <w:rsid w:val="006300D9"/>
    <w:rsid w:val="0063019F"/>
    <w:rsid w:val="00636852"/>
    <w:rsid w:val="006637D1"/>
    <w:rsid w:val="00672B57"/>
    <w:rsid w:val="006748E3"/>
    <w:rsid w:val="00677943"/>
    <w:rsid w:val="00694FA8"/>
    <w:rsid w:val="006955BD"/>
    <w:rsid w:val="006A31D9"/>
    <w:rsid w:val="006B5910"/>
    <w:rsid w:val="006B7156"/>
    <w:rsid w:val="006D2211"/>
    <w:rsid w:val="006F028B"/>
    <w:rsid w:val="006F2F2B"/>
    <w:rsid w:val="00702E0A"/>
    <w:rsid w:val="007055EE"/>
    <w:rsid w:val="0072545F"/>
    <w:rsid w:val="00726D9A"/>
    <w:rsid w:val="00737F21"/>
    <w:rsid w:val="007401C8"/>
    <w:rsid w:val="007435A0"/>
    <w:rsid w:val="00757C71"/>
    <w:rsid w:val="00766613"/>
    <w:rsid w:val="00772E61"/>
    <w:rsid w:val="0077342C"/>
    <w:rsid w:val="00774619"/>
    <w:rsid w:val="00780C88"/>
    <w:rsid w:val="007851B7"/>
    <w:rsid w:val="007915F1"/>
    <w:rsid w:val="00795732"/>
    <w:rsid w:val="007A1D34"/>
    <w:rsid w:val="007B6046"/>
    <w:rsid w:val="007D2022"/>
    <w:rsid w:val="007D3813"/>
    <w:rsid w:val="007D6B74"/>
    <w:rsid w:val="007D77C6"/>
    <w:rsid w:val="007E5A2F"/>
    <w:rsid w:val="007F0154"/>
    <w:rsid w:val="007F1919"/>
    <w:rsid w:val="007F3FE2"/>
    <w:rsid w:val="007F4880"/>
    <w:rsid w:val="007F4D5F"/>
    <w:rsid w:val="007F5382"/>
    <w:rsid w:val="007F6E6A"/>
    <w:rsid w:val="008025B1"/>
    <w:rsid w:val="008026B5"/>
    <w:rsid w:val="00807B5C"/>
    <w:rsid w:val="008102B7"/>
    <w:rsid w:val="008109E0"/>
    <w:rsid w:val="00811DFB"/>
    <w:rsid w:val="00821482"/>
    <w:rsid w:val="008246F8"/>
    <w:rsid w:val="008324EC"/>
    <w:rsid w:val="00856D47"/>
    <w:rsid w:val="008614F2"/>
    <w:rsid w:val="00880A11"/>
    <w:rsid w:val="00884064"/>
    <w:rsid w:val="0088421D"/>
    <w:rsid w:val="0089614D"/>
    <w:rsid w:val="008A6031"/>
    <w:rsid w:val="008B7A77"/>
    <w:rsid w:val="008D2E6D"/>
    <w:rsid w:val="008E3134"/>
    <w:rsid w:val="008E3E42"/>
    <w:rsid w:val="008F0B42"/>
    <w:rsid w:val="008F2547"/>
    <w:rsid w:val="00915A3E"/>
    <w:rsid w:val="0092388F"/>
    <w:rsid w:val="009279E1"/>
    <w:rsid w:val="00937E8D"/>
    <w:rsid w:val="00941D83"/>
    <w:rsid w:val="00981463"/>
    <w:rsid w:val="00981B8D"/>
    <w:rsid w:val="009868E9"/>
    <w:rsid w:val="009922F8"/>
    <w:rsid w:val="00996D56"/>
    <w:rsid w:val="009A1482"/>
    <w:rsid w:val="009B770B"/>
    <w:rsid w:val="009C26DD"/>
    <w:rsid w:val="009C7841"/>
    <w:rsid w:val="009D382A"/>
    <w:rsid w:val="009D767F"/>
    <w:rsid w:val="009E7688"/>
    <w:rsid w:val="00A01FC7"/>
    <w:rsid w:val="00A04EDF"/>
    <w:rsid w:val="00A2548D"/>
    <w:rsid w:val="00A25957"/>
    <w:rsid w:val="00A31BB8"/>
    <w:rsid w:val="00A37232"/>
    <w:rsid w:val="00A46E4F"/>
    <w:rsid w:val="00A52712"/>
    <w:rsid w:val="00A61E74"/>
    <w:rsid w:val="00A70673"/>
    <w:rsid w:val="00A91437"/>
    <w:rsid w:val="00AA161D"/>
    <w:rsid w:val="00AA4A02"/>
    <w:rsid w:val="00AC0DF7"/>
    <w:rsid w:val="00AF74DD"/>
    <w:rsid w:val="00B00510"/>
    <w:rsid w:val="00B0271A"/>
    <w:rsid w:val="00B02F7E"/>
    <w:rsid w:val="00B10591"/>
    <w:rsid w:val="00B67EF8"/>
    <w:rsid w:val="00B70A84"/>
    <w:rsid w:val="00B72A02"/>
    <w:rsid w:val="00B868A3"/>
    <w:rsid w:val="00B956BD"/>
    <w:rsid w:val="00BB2F28"/>
    <w:rsid w:val="00BC337A"/>
    <w:rsid w:val="00BC45D2"/>
    <w:rsid w:val="00BC6BA9"/>
    <w:rsid w:val="00BD1252"/>
    <w:rsid w:val="00BD4303"/>
    <w:rsid w:val="00BE0162"/>
    <w:rsid w:val="00BE581E"/>
    <w:rsid w:val="00BE6C8E"/>
    <w:rsid w:val="00BF2F68"/>
    <w:rsid w:val="00C32AF8"/>
    <w:rsid w:val="00C32D82"/>
    <w:rsid w:val="00C4511E"/>
    <w:rsid w:val="00C65D02"/>
    <w:rsid w:val="00C67F3F"/>
    <w:rsid w:val="00C70F88"/>
    <w:rsid w:val="00C72089"/>
    <w:rsid w:val="00C755D5"/>
    <w:rsid w:val="00C76304"/>
    <w:rsid w:val="00C76825"/>
    <w:rsid w:val="00C93395"/>
    <w:rsid w:val="00CA36B0"/>
    <w:rsid w:val="00CB6506"/>
    <w:rsid w:val="00CC4FAB"/>
    <w:rsid w:val="00CD2EE6"/>
    <w:rsid w:val="00CE5255"/>
    <w:rsid w:val="00CF0690"/>
    <w:rsid w:val="00CF7E71"/>
    <w:rsid w:val="00D15C15"/>
    <w:rsid w:val="00D2651E"/>
    <w:rsid w:val="00D27FEA"/>
    <w:rsid w:val="00D40D34"/>
    <w:rsid w:val="00D4232C"/>
    <w:rsid w:val="00D43234"/>
    <w:rsid w:val="00D51CE0"/>
    <w:rsid w:val="00D7151F"/>
    <w:rsid w:val="00D9202C"/>
    <w:rsid w:val="00D947D4"/>
    <w:rsid w:val="00D96928"/>
    <w:rsid w:val="00DB6CDE"/>
    <w:rsid w:val="00DB7A58"/>
    <w:rsid w:val="00DE6626"/>
    <w:rsid w:val="00E04074"/>
    <w:rsid w:val="00E11B0C"/>
    <w:rsid w:val="00E13667"/>
    <w:rsid w:val="00E15923"/>
    <w:rsid w:val="00E423FE"/>
    <w:rsid w:val="00E53DF8"/>
    <w:rsid w:val="00E77E5B"/>
    <w:rsid w:val="00E86048"/>
    <w:rsid w:val="00E9358B"/>
    <w:rsid w:val="00E976E5"/>
    <w:rsid w:val="00EB476E"/>
    <w:rsid w:val="00EB6A68"/>
    <w:rsid w:val="00EC4E4E"/>
    <w:rsid w:val="00ED1600"/>
    <w:rsid w:val="00ED5F43"/>
    <w:rsid w:val="00EE7393"/>
    <w:rsid w:val="00F023F4"/>
    <w:rsid w:val="00F0638B"/>
    <w:rsid w:val="00F10E31"/>
    <w:rsid w:val="00F220E7"/>
    <w:rsid w:val="00F27859"/>
    <w:rsid w:val="00F30409"/>
    <w:rsid w:val="00F35855"/>
    <w:rsid w:val="00F4075D"/>
    <w:rsid w:val="00F510D6"/>
    <w:rsid w:val="00F52AC5"/>
    <w:rsid w:val="00F56626"/>
    <w:rsid w:val="00F62D66"/>
    <w:rsid w:val="00F67493"/>
    <w:rsid w:val="00F73929"/>
    <w:rsid w:val="00F82668"/>
    <w:rsid w:val="00F85FCC"/>
    <w:rsid w:val="00F9533E"/>
    <w:rsid w:val="00FA23D6"/>
    <w:rsid w:val="00FA409C"/>
    <w:rsid w:val="00FA6624"/>
    <w:rsid w:val="00F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3425"/>
  <w15:docId w15:val="{D8196DB9-EA26-4F92-8D05-4E57FA6B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4CDD"/>
  </w:style>
  <w:style w:type="paragraph" w:styleId="Heading1">
    <w:name w:val="heading 1"/>
    <w:basedOn w:val="Normal"/>
    <w:next w:val="Normal"/>
    <w:link w:val="Heading1Char"/>
    <w:uiPriority w:val="9"/>
    <w:qFormat/>
    <w:rsid w:val="005C0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B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23"/>
  </w:style>
  <w:style w:type="paragraph" w:styleId="Footer">
    <w:name w:val="footer"/>
    <w:basedOn w:val="Normal"/>
    <w:link w:val="FooterChar"/>
    <w:uiPriority w:val="99"/>
    <w:unhideWhenUsed/>
    <w:rsid w:val="00E15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23"/>
  </w:style>
  <w:style w:type="paragraph" w:styleId="BalloonText">
    <w:name w:val="Balloon Text"/>
    <w:basedOn w:val="Normal"/>
    <w:link w:val="BalloonTextChar"/>
    <w:uiPriority w:val="99"/>
    <w:semiHidden/>
    <w:unhideWhenUsed/>
    <w:rsid w:val="00E15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23"/>
    <w:rPr>
      <w:rFonts w:ascii="Tahoma" w:hAnsi="Tahoma" w:cs="Tahoma"/>
      <w:sz w:val="16"/>
      <w:szCs w:val="16"/>
    </w:rPr>
  </w:style>
  <w:style w:type="character" w:styleId="Hyperlink">
    <w:name w:val="Hyperlink"/>
    <w:basedOn w:val="DefaultParagraphFont"/>
    <w:uiPriority w:val="99"/>
    <w:unhideWhenUsed/>
    <w:rsid w:val="005C07EE"/>
    <w:rPr>
      <w:color w:val="0000FF" w:themeColor="hyperlink"/>
      <w:u w:val="single"/>
    </w:rPr>
  </w:style>
  <w:style w:type="character" w:customStyle="1" w:styleId="Heading1Char">
    <w:name w:val="Heading 1 Char"/>
    <w:basedOn w:val="DefaultParagraphFont"/>
    <w:link w:val="Heading1"/>
    <w:uiPriority w:val="9"/>
    <w:rsid w:val="005C07E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7EE"/>
    <w:pPr>
      <w:spacing w:after="0" w:line="240" w:lineRule="auto"/>
    </w:pPr>
  </w:style>
  <w:style w:type="character" w:styleId="Strong">
    <w:name w:val="Strong"/>
    <w:uiPriority w:val="22"/>
    <w:qFormat/>
    <w:rsid w:val="005C07EE"/>
    <w:rPr>
      <w:b/>
    </w:rPr>
  </w:style>
  <w:style w:type="paragraph" w:styleId="ListParagraph">
    <w:name w:val="List Paragraph"/>
    <w:basedOn w:val="Normal"/>
    <w:uiPriority w:val="34"/>
    <w:qFormat/>
    <w:rsid w:val="00474CDD"/>
    <w:pPr>
      <w:ind w:left="720"/>
      <w:contextualSpacing/>
    </w:pPr>
  </w:style>
  <w:style w:type="paragraph" w:styleId="NormalWeb">
    <w:name w:val="Normal (Web)"/>
    <w:basedOn w:val="Normal"/>
    <w:uiPriority w:val="99"/>
    <w:semiHidden/>
    <w:unhideWhenUsed/>
    <w:rsid w:val="00DB7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0B42"/>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rsid w:val="00BB2F28"/>
    <w:rPr>
      <w:color w:val="605E5C"/>
      <w:shd w:val="clear" w:color="auto" w:fill="E1DFDD"/>
    </w:rPr>
  </w:style>
  <w:style w:type="character" w:styleId="FollowedHyperlink">
    <w:name w:val="FollowedHyperlink"/>
    <w:basedOn w:val="DefaultParagraphFont"/>
    <w:uiPriority w:val="99"/>
    <w:semiHidden/>
    <w:unhideWhenUsed/>
    <w:rsid w:val="00884064"/>
    <w:rPr>
      <w:color w:val="800080" w:themeColor="followedHyperlink"/>
      <w:u w:val="single"/>
    </w:rPr>
  </w:style>
  <w:style w:type="character" w:styleId="CommentReference">
    <w:name w:val="annotation reference"/>
    <w:basedOn w:val="DefaultParagraphFont"/>
    <w:uiPriority w:val="99"/>
    <w:semiHidden/>
    <w:unhideWhenUsed/>
    <w:rsid w:val="00BE6C8E"/>
    <w:rPr>
      <w:sz w:val="16"/>
      <w:szCs w:val="16"/>
    </w:rPr>
  </w:style>
  <w:style w:type="paragraph" w:styleId="CommentText">
    <w:name w:val="annotation text"/>
    <w:basedOn w:val="Normal"/>
    <w:link w:val="CommentTextChar"/>
    <w:uiPriority w:val="99"/>
    <w:semiHidden/>
    <w:unhideWhenUsed/>
    <w:rsid w:val="00BE6C8E"/>
    <w:pPr>
      <w:spacing w:line="240" w:lineRule="auto"/>
    </w:pPr>
    <w:rPr>
      <w:sz w:val="20"/>
      <w:szCs w:val="20"/>
    </w:rPr>
  </w:style>
  <w:style w:type="character" w:customStyle="1" w:styleId="CommentTextChar">
    <w:name w:val="Comment Text Char"/>
    <w:basedOn w:val="DefaultParagraphFont"/>
    <w:link w:val="CommentText"/>
    <w:uiPriority w:val="99"/>
    <w:semiHidden/>
    <w:rsid w:val="00BE6C8E"/>
    <w:rPr>
      <w:sz w:val="20"/>
      <w:szCs w:val="20"/>
    </w:rPr>
  </w:style>
  <w:style w:type="paragraph" w:styleId="CommentSubject">
    <w:name w:val="annotation subject"/>
    <w:basedOn w:val="CommentText"/>
    <w:next w:val="CommentText"/>
    <w:link w:val="CommentSubjectChar"/>
    <w:uiPriority w:val="99"/>
    <w:semiHidden/>
    <w:unhideWhenUsed/>
    <w:rsid w:val="00BE6C8E"/>
    <w:rPr>
      <w:b/>
      <w:bCs/>
    </w:rPr>
  </w:style>
  <w:style w:type="character" w:customStyle="1" w:styleId="CommentSubjectChar">
    <w:name w:val="Comment Subject Char"/>
    <w:basedOn w:val="CommentTextChar"/>
    <w:link w:val="CommentSubject"/>
    <w:uiPriority w:val="99"/>
    <w:semiHidden/>
    <w:rsid w:val="00BE6C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666719">
      <w:bodyDiv w:val="1"/>
      <w:marLeft w:val="0"/>
      <w:marRight w:val="0"/>
      <w:marTop w:val="0"/>
      <w:marBottom w:val="0"/>
      <w:divBdr>
        <w:top w:val="none" w:sz="0" w:space="0" w:color="auto"/>
        <w:left w:val="none" w:sz="0" w:space="0" w:color="auto"/>
        <w:bottom w:val="none" w:sz="0" w:space="0" w:color="auto"/>
        <w:right w:val="none" w:sz="0" w:space="0" w:color="auto"/>
      </w:divBdr>
      <w:divsChild>
        <w:div w:id="575631894">
          <w:marLeft w:val="0"/>
          <w:marRight w:val="0"/>
          <w:marTop w:val="0"/>
          <w:marBottom w:val="0"/>
          <w:divBdr>
            <w:top w:val="none" w:sz="0" w:space="0" w:color="auto"/>
            <w:left w:val="none" w:sz="0" w:space="0" w:color="auto"/>
            <w:bottom w:val="none" w:sz="0" w:space="0" w:color="auto"/>
            <w:right w:val="none" w:sz="0" w:space="0" w:color="auto"/>
          </w:divBdr>
          <w:divsChild>
            <w:div w:id="131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362">
      <w:bodyDiv w:val="1"/>
      <w:marLeft w:val="0"/>
      <w:marRight w:val="0"/>
      <w:marTop w:val="0"/>
      <w:marBottom w:val="0"/>
      <w:divBdr>
        <w:top w:val="none" w:sz="0" w:space="0" w:color="auto"/>
        <w:left w:val="none" w:sz="0" w:space="0" w:color="auto"/>
        <w:bottom w:val="none" w:sz="0" w:space="0" w:color="auto"/>
        <w:right w:val="none" w:sz="0" w:space="0" w:color="auto"/>
      </w:divBdr>
    </w:div>
    <w:div w:id="1826241679">
      <w:bodyDiv w:val="1"/>
      <w:marLeft w:val="0"/>
      <w:marRight w:val="0"/>
      <w:marTop w:val="0"/>
      <w:marBottom w:val="0"/>
      <w:divBdr>
        <w:top w:val="none" w:sz="0" w:space="0" w:color="auto"/>
        <w:left w:val="none" w:sz="0" w:space="0" w:color="auto"/>
        <w:bottom w:val="none" w:sz="0" w:space="0" w:color="auto"/>
        <w:right w:val="none" w:sz="0" w:space="0" w:color="auto"/>
      </w:divBdr>
    </w:div>
    <w:div w:id="21293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onsumerfinance.gov/data-research/hmda/"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een4.UIUC\Dropbox\UP473%20S13\UP473%20Template.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05T02:29:14.434"/>
    </inkml:context>
    <inkml:brush xml:id="br0">
      <inkml:brushProperty name="width" value="0.025" units="cm"/>
      <inkml:brushProperty name="height" value="0.025" units="cm"/>
    </inkml:brush>
  </inkml:definitions>
  <inkml:trace contextRef="#ctx0" brushRef="#br0">14 376 7832 0 0,'0'0'1016'0'0,"-2"3"-911"0"0,0-1-17 0 0,1-1 1 0 0,0 1-1 0 0,0 0 0 0 0,0-1 1 0 0,0 1-1 0 0,0 0 0 0 0,0 0 1 0 0,1 0-1 0 0,-1 0 0 0 0,1 0 1 0 0,-1 0-1 0 0,1 0 0 0 0,0 0 1 0 0,-1 0-1 0 0,1 0 1 0 0,0 0-1 0 0,1 0 0 0 0,-1 4 1 0 0,1-1 75 0 0,1-1 0 0 0,-1 1 0 0 0,1-1 1 0 0,-1 0-1 0 0,1 0 0 0 0,1 0 0 0 0,-1 0 1 0 0,5 7-1 0 0,-3-7-50 0 0,-1 1 1 0 0,1 0 0 0 0,0-1-1 0 0,1 0 1 0 0,-1 0-1 0 0,1 0 1 0 0,0-1 0 0 0,0 0-1 0 0,0 0 1 0 0,0 0 0 0 0,0 0-1 0 0,1-1 1 0 0,-1 0-1 0 0,1 0 1 0 0,7 2 0 0 0,-3-4-104 0 0,1 0 1 0 0,-1-1-1 0 0,1 0 1 0 0,-1 0-1 0 0,0-1 1 0 0,1-1-1 0 0,-1 0 1 0 0,0 0 0 0 0,0-1-1 0 0,-1 0 1 0 0,1 0-1 0 0,12-9 1 0 0,-5 2 100 0 0,-1 0 0 0 0,0-1 0 0 0,-1-1 0 0 0,0 0 0 0 0,24-29 0 0 0,-39 42-109 0 0,44-60 260 0 0,-41 55-231 0 0,0 0 0 0 0,0 0 0 0 0,-1 0 0 0 0,1-1 0 0 0,-1 1 0 0 0,0-1 0 0 0,-1 0 0 0 0,1 1 0 0 0,-1-1 0 0 0,0-7 0 0 0,-1 13-28 0 0,0 0 1 0 0,0-1-1 0 0,0 1 1 0 0,0 0 0 0 0,0 0-1 0 0,0 0 1 0 0,0 0 0 0 0,0 0-1 0 0,0 0 1 0 0,0-1 0 0 0,0 1-1 0 0,0 0 1 0 0,0 0 0 0 0,0 0-1 0 0,0 0 1 0 0,0 0 0 0 0,0 0-1 0 0,0 0 1 0 0,-1 0-1 0 0,1-1 1 0 0,0 1 0 0 0,0 0-1 0 0,0 0 1 0 0,0 0 0 0 0,0 0-1 0 0,0 0 1 0 0,0 0 0 0 0,0 0-1 0 0,-1 0 1 0 0,1 0 0 0 0,0 0-1 0 0,0 0 1 0 0,0 0 0 0 0,0 0-1 0 0,0 0 1 0 0,0 0 0 0 0,0 0-1 0 0,-1 0 1 0 0,1 0-1 0 0,0 0 1 0 0,0 0 0 0 0,0 0-1 0 0,0 0 1 0 0,0 0 0 0 0,0 0-1 0 0,-1 0 1 0 0,1 0 0 0 0,0 0-1 0 0,0 0 1 0 0,0 0 0 0 0,0 0-1 0 0,0 0 1 0 0,0 0 0 0 0,0 0-1 0 0,0 0 1 0 0,-1 1-1 0 0,1-1 1 0 0,0 0 0 0 0,0 0-1 0 0,0 0 1 0 0,0 0 0 0 0,0 0-1 0 0,0 0 1 0 0,0 1 0 0 0,-13 10 108 0 0,-13 23-58 0 0,-4 13 15 0 0,2 2 1 0 0,2 1-1 0 0,-19 54 0 0 0,-40 77 193 0 0,59-130 140 0 0,2 2 0 0 0,-19 60 0 0 0,92-181 801 0 0,120-160-529 0 0,-50 67-356 0 0,-93 131-240 0 0,1 1 0 0 0,2 1 0 0 0,33-25 0 0 0,-37 33-22 0 0,2 1 0 0 0,0 0 0 0 0,1 2 0 0 0,1 2 0 0 0,30-13 0 0 0,-57 27-51 0 0,-1 0 0 0 0,1 0 0 0 0,0 1-1 0 0,0-1 1 0 0,0 0 0 0 0,0 1 0 0 0,0 0-1 0 0,0-1 1 0 0,0 1 0 0 0,0 0 0 0 0,0 0-1 0 0,0 0 1 0 0,0 0 0 0 0,-1 0 0 0 0,1 0-1 0 0,0 1 1 0 0,0-1 0 0 0,0 1 0 0 0,0-1-1 0 0,0 1 1 0 0,0 0 0 0 0,0 0 0 0 0,-1 0-1 0 0,1 0 1 0 0,0 0 0 0 0,-1 0 0 0 0,1 0-1 0 0,-1 0 1 0 0,1 1 0 0 0,-1-1-1 0 0,1 1 1 0 0,-1-1 0 0 0,1 3 0 0 0,0-1 4 0 0,-1 1 0 0 0,0 0 0 0 0,0 0 1 0 0,0 0-1 0 0,0 0 0 0 0,-1 0 0 0 0,1 0 0 0 0,-1 0 1 0 0,0 0-1 0 0,0 0 0 0 0,-1 0 0 0 0,1 0 0 0 0,-1 0 1 0 0,0-1-1 0 0,-2 9 0 0 0,-9 19 25 0 0,-1 0 0 0 0,-2-1 0 0 0,0 0-1 0 0,-2-2 1 0 0,-2 0 0 0 0,0 0 0 0 0,-43 45 0 0 0,36-49-7 0 0,-1-1 1 0 0,-1 0 0 0 0,-1-3 0 0 0,-50 29 0 0 0,69-44-21 0 0,-1-1 0 0 0,1 0 0 0 0,-1 0 0 0 0,0-1 0 0 0,0-1 0 0 0,0 0 0 0 0,0 0 0 0 0,-17 0 0 0 0,-16 3 26 0 0,11-8 69 0 0,32 3 2 0 0,2-1-98 0 0,4-3-4 0 0,-3 4 2 0 0,0 0-5 0 0,-1 1 1 0 0,0 0-1 0 0,0 0 1 0 0,0 0-1 0 0,0 0 0 0 0,0 0 1 0 0,0 1-1 0 0,0-1 0 0 0,-1 0 1 0 0,1 0-1 0 0,0 1 1 0 0,0-1-1 0 0,-1 0 0 0 0,1 1 1 0 0,-1-1-1 0 0,0 0 1 0 0,1 1-1 0 0,-1-1 0 0 0,0 1 1 0 0,0-1-1 0 0,0 3 0 0 0,2 3 1 0 0,3 9 0 0 0,-4-12-1 0 0,0 1 0 0 0,0-1 0 0 0,0 0 0 0 0,1 0 0 0 0,0 0 0 0 0,-1 0 0 0 0,1 0 0 0 0,1-1 0 0 0,-1 1 0 0 0,0 0 0 0 0,1-1 0 0 0,0 0 0 0 0,0 0 0 0 0,0 0 0 0 0,0 0 0 0 0,0 0 0 0 0,1 0 0 0 0,-1-1 1 0 0,1 1-1 0 0,0-1 0 0 0,4 1 0 0 0,-3-1-1 0 0,1 0 0 0 0,-1 0 0 0 0,1-1 0 0 0,-1 0 0 0 0,1 0 0 0 0,0-1 0 0 0,0 1 1 0 0,-1-1-1 0 0,1 0 0 0 0,0-1 0 0 0,-1 0 0 0 0,1 0 0 0 0,0 0 0 0 0,5-2 0 0 0,7-4-6 0 0,1 0 0 0 0,29-17-1 0 0,-20 9 1 0 0,-8 4-8 0 0,29-22 0 0 0,-4 1-10 0 0,-28 20 5 0 0,-1-1 0 0 0,-1-1 0 0 0,0-1 0 0 0,-1 0 0 0 0,-1-1 0 0 0,0-1 0 0 0,19-33 0 0 0,-31 48 12 0 0,-11 24-86 0 0,-15 6 83 0 0,1 2 0 0 0,-31 49 1 0 0,50-71 9 0 0,1 1 1 0 0,0-1 0 0 0,0 1 0 0 0,0-1-1 0 0,-2 12 1 0 0,5-15 0 0 0,1 0 0 0 0,-1 0 0 0 0,1 0 0 0 0,0-1 0 0 0,0 1 0 0 0,1 0 0 0 0,-1 0 0 0 0,1 0 0 0 0,0 0 0 0 0,0-1 0 0 0,1 1 0 0 0,-1 0 0 0 0,1-1 0 0 0,3 5 0 0 0,-4-5 2 0 0,1 0-1 0 0,0 0 0 0 0,1 0 1 0 0,-1 0-1 0 0,1 0 0 0 0,-1-1 0 0 0,1 1 1 0 0,0-1-1 0 0,1 0 0 0 0,-1 0 0 0 0,0 0 1 0 0,1 0-1 0 0,0-1 0 0 0,0 1 1 0 0,-1-1-1 0 0,1 0 0 0 0,1 0 0 0 0,-1 0 1 0 0,0-1-1 0 0,0 1 0 0 0,1-1 1 0 0,-1 0-1 0 0,1-1 0 0 0,-1 1 0 0 0,0-1 1 0 0,1 1-1 0 0,-1-1 0 0 0,1-1 1 0 0,-1 1-1 0 0,1-1 0 0 0,-1 0 0 0 0,1 0 1 0 0,7-2-1 0 0,5-4 6 0 0,1 0-1 0 0,-1-1 1 0 0,-1-1-1 0 0,0-1 1 0 0,0 0-1 0 0,16-14 1 0 0,-21 15 0 0 0,0 0 1 0 0,-1-1-1 0 0,0 0 1 0 0,-1 0-1 0 0,0-1 1 0 0,-1 0 0 0 0,0-1-1 0 0,-1 0 1 0 0,6-13-1 0 0,-9 17-2 0 0,0-1 0 0 0,-1 0 0 0 0,0 0 0 0 0,-1 0 0 0 0,0 0 0 0 0,0 0 0 0 0,-1-1 0 0 0,0 1 0 0 0,-1-1 0 0 0,0 1 0 0 0,0 0 0 0 0,-1-1 0 0 0,0 1 0 0 0,-3-10 0 0 0,3 18-2 0 0,1-1 0 0 0,0 1 0 0 0,-1 0 0 0 0,1-1 0 0 0,-1 1 0 0 0,1 0 0 0 0,-1-1 0 0 0,0 1 0 0 0,1 0 0 0 0,-1 0 0 0 0,0 0 0 0 0,0 0 0 0 0,0 0 0 0 0,0 0 0 0 0,0 0 0 0 0,0 0 0 0 0,0 0 0 0 0,0 0 0 0 0,-1 1 0 0 0,1-1 0 0 0,0 0 0 0 0,-2 0 0 0 0,1 0-1 0 0,-1 1 1 0 0,1 0 0 0 0,0 0-1 0 0,-1 0 1 0 0,1 0 0 0 0,0 0-1 0 0,0 0 1 0 0,-1 1 0 0 0,1-1-1 0 0,0 1 1 0 0,0-1 0 0 0,-4 3-1 0 0,-7 3 3 0 0,1 0 1 0 0,0 1-1 0 0,-19 16 0 0 0,17-14 1 0 0,4-1 1 0 0,0 1 0 0 0,1-1 1 0 0,0 2-1 0 0,-13 16 0 0 0,13-15 13 0 0,8-10-6 0 0,1-1-13 0 0,0 0 0 0 0,0 0-1 0 0,1 0 1 0 0,-1 0-1 0 0,0 0 1 0 0,0 0-1 0 0,0 0 1 0 0,0 0 0 0 0,0 0-1 0 0,0 0 1 0 0,0 0-1 0 0,1 0 1 0 0,-1 1-1 0 0,0-1 1 0 0,0 0 0 0 0,0 0-1 0 0,0 0 1 0 0,0 0-1 0 0,0 0 1 0 0,0 0 0 0 0,0 0-1 0 0,0 0 1 0 0,0 0-1 0 0,0 1 1 0 0,1-1-1 0 0,-1 0 1 0 0,0 0 0 0 0,0 0-1 0 0,0 0 1 0 0,0 0-1 0 0,0 0 1 0 0,0 0-1 0 0,0 1 1 0 0,0-1 0 0 0,0 0-1 0 0,0 0 1 0 0,0 0-1 0 0,0 0 1 0 0,0 0 0 0 0,0 0-1 0 0,0 1 1 0 0,0-1-1 0 0,0 0 1 0 0,0 0-1 0 0,0 0 1 0 0,-1 0 0 0 0,1 0-1 0 0,0 0 1 0 0,0 0-1 0 0,0 0 1 0 0,0 1 0 0 0,0-1-1 0 0,0 0 1 0 0,0 0-1 0 0,0 0 1 0 0,0 0-1 0 0,0 0 1 0 0,-1 0 0 0 0,1 0-1 0 0,0 0 1 0 0,0 0-1 0 0,0 0 1 0 0,0 0-1 0 0,0 0 1 0 0,0 0 0 0 0,0 0-1 0 0,-1 1 1 0 0,9 4 14 0 0,1-3-13 0 0,-1-1 1 0 0,1-1-1 0 0,-1 0 0 0 0,0 0 1 0 0,1 0-1 0 0,-1-1 0 0 0,0 0 0 0 0,1-1 1 0 0,15-5-1 0 0,0 1 2 0 0,9-3 9 0 0,0-1 1 0 0,-1-1 0 0 0,38-20-1 0 0,-52 24-4 0 0,-7 2 5 0 0,0-1 0 0 0,0 0 0 0 0,16-13 1 0 0,-26 18-9 0 0,6-5 48 0 0,-5 13-51 0 0,-1 0-1 0 0,0 0 1 0 0,0 0 0 0 0,0 0 0 0 0,-1 1 0 0 0,-1 10 0 0 0,1 14 3 0 0,1-23-6 0 0,2 9 1 0 0,-1 1 0 0 0,-1 0 0 0 0,0 0 0 0 0,-3 22 0 0 0,2-38-1 0 0,-1 1 0 0 0,1 0 0 0 0,-1 0 0 0 0,0-1 0 0 0,0 1 0 0 0,0 0 1 0 0,-1-1-1 0 0,1 1 0 0 0,-1-1 0 0 0,0 1 0 0 0,1-1 0 0 0,-2 0 0 0 0,1 0 0 0 0,0 0 1 0 0,-1 0-1 0 0,1 0 0 0 0,-1-1 0 0 0,0 1 0 0 0,0-1 0 0 0,0 1 0 0 0,0-1 1 0 0,0 0-1 0 0,0 0 0 0 0,-1-1 0 0 0,1 1 0 0 0,-1-1 0 0 0,-5 2 0 0 0,2-2 0 0 0,0-1 0 0 0,0 0 0 0 0,1 0 2 0 0,5 0 4 0 0,290-141 65 0 0,-278 135-66 0 0,22-10 48 0 0,60-39 1 0 0,-92 54-29 0 0,-11 31 1 0 0,2-16-23 0 0,5-9 0 0 0,0 0 0 0 0,0 0-1 0 0,1 1 1 0 0,0-1-1 0 0,0 0 1 0 0,0 1-1 0 0,1-1 1 0 0,0 1 0 0 0,0-1-1 0 0,0 11 1 0 0,1-15-3 0 0,1 0 1 0 0,-1 0-1 0 0,1 0 1 0 0,-1 0-1 0 0,1-1 1 0 0,-1 1-1 0 0,1 0 1 0 0,0 0-1 0 0,0 0 1 0 0,-1-1-1 0 0,1 1 1 0 0,0-1-1 0 0,0 1 1 0 0,0 0-1 0 0,0-1 1 0 0,0 0-1 0 0,0 1 1 0 0,0-1-1 0 0,-1 1 1 0 0,1-1-1 0 0,0 0 1 0 0,1 0-1 0 0,-1 0 1 0 0,0 1-1 0 0,0-1 1 0 0,0 0 0 0 0,0 0-1 0 0,0-1 1 0 0,0 1-1 0 0,1 0 1 0 0,33-2-3 0 0,-12-3 2 0 0,0 0 0 0 0,0-2 0 0 0,-1 0 0 0 0,27-13 0 0 0,79-48 0 0 0,-84 44 0 0 0,-19 10 0 0 0,-19 11 0 0 0,-10 8 0 0 0,-9 10 0 0 0,11-12 0 0 0,0 0 0 0 0,0 0 0 0 0,1-1 0 0 0,-1 1 0 0 0,1 0 0 0 0,-1 0 0 0 0,1 0 0 0 0,0 1 0 0 0,-1 4 0 0 0,1-6 0 0 0,-1 5 0 0 0,1 1 0 0 0,2-2 0 0 0,8-1 0 0 0,1-3 0 0 0,0 0 0 0 0,0-1 0 0 0,1 0 0 0 0,-1-1 0 0 0,0 0 0 0 0,0 0 0 0 0,1-1 0 0 0,-1 0 0 0 0,0-1 0 0 0,0 0 0 0 0,0-1 0 0 0,0 0 0 0 0,-1-1 0 0 0,1 0 0 0 0,10-6 0 0 0,-5 2 0 0 0,-1-1 0 0 0,0 0 0 0 0,0-1 0 0 0,-1 0 0 0 0,0-1 0 0 0,-1-1 0 0 0,0 0 0 0 0,15-20 0 0 0,-20 22 0 0 0,-1 1 0 0 0,-1 4 0 0 0,-8 9 0 0 0,-3 6 1 0 0,0 1-1 0 0,0-1 0 0 0,1 1 1 0 0,1 0-1 0 0,-1 0 1 0 0,2 1-1 0 0,0-1 0 0 0,-4 23 1 0 0,7-29-1 0 0,0-1 1 0 0,0 0 0 0 0,0 0 0 0 0,1 0 0 0 0,0 1-1 0 0,-1-1 1 0 0,1 0 0 0 0,1 0 0 0 0,-1 0-1 0 0,0 0 1 0 0,1 0 0 0 0,0-1 0 0 0,0 1-1 0 0,0 0 1 0 0,1-1 0 0 0,-1 1 0 0 0,1-1-1 0 0,0 0 1 0 0,0 0 0 0 0,0 0 0 0 0,0 0-1 0 0,0-1 1 0 0,0 1 0 0 0,1-1 0 0 0,0 0-1 0 0,-1 0 1 0 0,1 0 0 0 0,7 2 0 0 0,2 1 3 0 0,0-1 1 0 0,0-1 0 0 0,1 0-1 0 0,0-1 1 0 0,0-1 0 0 0,-1 0-1 0 0,1-1 1 0 0,0 0 0 0 0,0-1-1 0 0,0 0 1 0 0,26-7 0 0 0,-8-1 6 0 0,0 0 1 0 0,-1-2 0 0 0,54-27-1 0 0,-65 28 1 0 0,-1-1 0 0 0,-1-1 0 0 0,22-17 0 0 0,-32 22-4 0 0,0-1 0 0 0,-1 1 0 0 0,1-1 0 0 0,-1-1 0 0 0,-1 1 0 0 0,0-1 0 0 0,0 0 0 0 0,5-12 0 0 0,-10 19 32 0 0,-1 2-39 0 0,0 0-1 0 0,0-1 0 0 0,0 1 1 0 0,0 0-1 0 0,0 0 0 0 0,0 0 1 0 0,-1-1-1 0 0,1 1 0 0 0,0 0 1 0 0,0 0-1 0 0,0 0 0 0 0,0 0 1 0 0,0 0-1 0 0,0-1 0 0 0,-1 1 1 0 0,1 0-1 0 0,0 0 0 0 0,0 0 1 0 0,0 0-1 0 0,0 0 0 0 0,-1 0 1 0 0,1 0-1 0 0,0 0 0 0 0,0-1 1 0 0,0 1-1 0 0,-1 0 0 0 0,1 0 1 0 0,0 0-1 0 0,0 0 0 0 0,0 0 1 0 0,-1 0-1 0 0,1 0 0 0 0,0 0 1 0 0,0 0-1 0 0,0 0 0 0 0,-1 0 1 0 0,1 1-1 0 0,0-1 0 0 0,0 0 1 0 0,0 0-1 0 0,0 0 0 0 0,-1 0 1 0 0,1 0-1 0 0,0 0 0 0 0,0 0 1 0 0,0 0-1 0 0,0 1 0 0 0,-1-1 1 0 0,1 0-1 0 0,0 0 0 0 0,0 0 1 0 0,0 0-1 0 0,0 0 0 0 0,0 1 1 0 0,0-1-1 0 0,-1 0 0 0 0,1 0 1 0 0,0 0-1 0 0,0 1 0 0 0,0-1 1 0 0,-10 10 4 0 0,8-8-4 0 0,0 1 1 0 0,0 0 0 0 0,0 0-1 0 0,0 0 1 0 0,1 0 0 0 0,-1 0 0 0 0,1 0-1 0 0,0 0 1 0 0,0 0 0 0 0,0 1-1 0 0,0-1 1 0 0,1 0 0 0 0,-1 1-1 0 0,1-1 1 0 0,0 1 0 0 0,0-1-1 0 0,0 0 1 0 0,0 1 0 0 0,1-1 0 0 0,-1 0-1 0 0,1 1 1 0 0,1 2 0 0 0,0-2-1 0 0,0 1 0 0 0,0-2 1 0 0,1 1-1 0 0,-1 0 1 0 0,1 0-1 0 0,0-1 0 0 0,0 0 1 0 0,0 1-1 0 0,0-1 1 0 0,1 0-1 0 0,-1-1 0 0 0,1 1 1 0 0,0 0-1 0 0,0-1 0 0 0,0 0 1 0 0,0 0-1 0 0,4 1 1 0 0,9 4 0 0 0,1-2 1 0 0,0 0 0 0 0,-1-1 0 0 0,1 0 0 0 0,0-2-1 0 0,1 0 1 0 0,-1-1 0 0 0,0-1 0 0 0,25-2 0 0 0,-36 1-2 0 0,1 0 0 0 0,-1 0 0 0 0,1-1 0 0 0,-1 0 0 0 0,0 0 0 0 0,0-1 0 0 0,0 0 0 0 0,0 0 0 0 0,0-1 0 0 0,-1 1 0 0 0,1-1 0 0 0,-1-1 0 0 0,0 1 0 0 0,0-1 0 0 0,-1 0 0 0 0,0-1 0 0 0,1 1 0 0 0,-2-1 0 0 0,1 0 0 0 0,-1 0 0 0 0,0-1 0 0 0,0 1 0 0 0,0-1 1 0 0,-1 0-1 0 0,0 0 0 0 0,2-10 0 0 0,4-16 2 0 0,-2 0 0 0 0,4-59 0 0 0,-10 75-2 0 0,0 1 0 0 0,-2 0-1 0 0,0-1 1 0 0,-1 1 0 0 0,0 0 0 0 0,-2 0 0 0 0,-9-31 0 0 0,9 40-1 0 0,1 1 0 0 0,-1-1 0 0 0,0 1 1 0 0,0 0-1 0 0,0 0 0 0 0,-1 0 0 0 0,0 1 1 0 0,0-1-1 0 0,-1 1 0 0 0,0 0 0 0 0,1 1 0 0 0,-1-1 1 0 0,-1 1-1 0 0,1 1 0 0 0,-1-1 0 0 0,-12-4 1 0 0,-6-1-1 0 0,0 2 1 0 0,0 1 0 0 0,-35-5-1 0 0,36 7 0 0 0,-17-1 0 0 0,-1 2 0 0 0,-47 2 0 0 0,53 1 0 0 0,3 0 0 0 0</inkml:trace>
  <inkml:trace contextRef="#ctx0" brushRef="#br0" timeOffset="346.39">2490 152 14368 0 0,'0'0'0'0'0,"-26"12"0"0"0,13-3 288 0 0,4-1 8 0 0,1-1-8 0 0,2-2 128 0 0,-3 0-176 0 0,-1 1 767 0 0,4 0 145 0 0,2 2-1016 0 0</inkml:trace>
  <inkml:trace contextRef="#ctx0" brushRef="#br0" timeOffset="1220.75">4064 0 11952 0 0,'0'0'272'0'0,"-1"4"-2"0"0,-10 42 508 0 0,-24 65 0 0 0,7-28 324 0 0,-5 14-417 0 0,-3-2 0 0 0,-64 117 0 0 0,89-192-604 0 0,-2 0-1 0 0,0-1 0 0 0,-18 20 1 0 0,22-23 182 0 0,8-13-51 0 0,3-7-159 0 0,14-9 1 0 0,3-9-25 0 0,-1-1 0 0 0,0 0 0 0 0,-2-2-1 0 0,25-48 1 0 0,14-23 43 0 0,-34 64-22 0 0,2 1 0 0 0,2 0 0 0 0,0 2 0 0 0,2 1 0 0 0,1 1 0 0 0,1 1 0 0 0,2 2 0 0 0,46-30 0 0 0,-48 36-13 0 0,11-7 97 0 0,2 1 0 0 0,44-17-1 0 0,-81 38-113 0 0,0 1-1 0 0,1 1 1 0 0,-1-1-1 0 0,0 1 1 0 0,0 0-1 0 0,1 0 0 0 0,-1 0 1 0 0,1 1-1 0 0,-1 0 1 0 0,1 0-1 0 0,-1 0 1 0 0,0 1-1 0 0,1 0 1 0 0,5 1-1 0 0,-8 0-1 0 0,1 0 0 0 0,0-1 1 0 0,-1 1-1 0 0,0 1 0 0 0,1-1 0 0 0,-1 0 1 0 0,0 1-1 0 0,0 0 0 0 0,0-1 0 0 0,-1 1 0 0 0,1 0 1 0 0,-1 1-1 0 0,0-1 0 0 0,1 0 0 0 0,-1 1 1 0 0,-1-1-1 0 0,1 1 0 0 0,0-1 0 0 0,1 8 0 0 0,-1-5 4 0 0,0 0 0 0 0,-1 0 1 0 0,0 0-1 0 0,0 0 0 0 0,0 0 0 0 0,-1 0 0 0 0,1 0 0 0 0,-1 1 0 0 0,-1-1 0 0 0,1 0 0 0 0,-1 0 0 0 0,-1 0 0 0 0,1 0 0 0 0,-1 0 0 0 0,0 0 0 0 0,0 0 0 0 0,0-1 0 0 0,-1 1 0 0 0,0-1 0 0 0,0 1 0 0 0,0-1 0 0 0,-1 0 0 0 0,0 0 1 0 0,0-1-1 0 0,0 1 0 0 0,-1-1 0 0 0,-6 5 0 0 0,-19 18 62 0 0,-1-2 0 0 0,-1-1 0 0 0,-1-1 0 0 0,-1-2 0 0 0,-52 23 0 0 0,82-43-76 0 0,-37 17 91 0 0,0-2 0 0 0,-1-1 0 0 0,-1-3 1 0 0,-48 8-1 0 0,38-14 173 0 0,52-6-42 0 0,2-2-223 0 0,0 0 0 0 0,0 1 0 0 0,1-1 0 0 0,-1 0 0 0 0,1 1 0 0 0,-1 0-1 0 0,1-1 1 0 0,0 1 0 0 0,0 0 0 0 0,-1 0 0 0 0,1 0 0 0 0,3-1 0 0 0,-2 0 2 0 0,12-6 10 0 0,1 1-1 0 0,0 0 1 0 0,1 1 0 0 0,0 1 0 0 0,-1 0-1 0 0,1 2 1 0 0,1 0 0 0 0,-1 1-1 0 0,0 0 1 0 0,1 1 0 0 0,-1 1 0 0 0,20 3-1 0 0,-24-2-9 0 0,0 1 0 0 0,-1 0 0 0 0,1 1 0 0 0,-1 1 0 0 0,0 0 0 0 0,0 0 0 0 0,0 1 0 0 0,-1 1 0 0 0,0 0 0 0 0,0 0 0 0 0,0 1 0 0 0,-1 0 0 0 0,0 1 0 0 0,0 1 0 0 0,-1-1 0 0 0,0 1 0 0 0,11 15 0 0 0,-17-19-5 0 0,0 0 0 0 0,0 0-1 0 0,0 0 1 0 0,-1 0-1 0 0,0 1 1 0 0,0-1 0 0 0,0 1-1 0 0,-1-1 1 0 0,0 1-1 0 0,0 0 1 0 0,0 6 0 0 0,-1-8-2 0 0,0 0 0 0 0,0-1 1 0 0,0 1-1 0 0,-1 0 0 0 0,0 0 1 0 0,0-1-1 0 0,0 1 0 0 0,0-1 1 0 0,0 1-1 0 0,0-1 1 0 0,-1 1-1 0 0,0-1 0 0 0,0 0 1 0 0,0 0-1 0 0,0 0 0 0 0,0 0 1 0 0,-1 0-1 0 0,-2 3 0 0 0,-4 2 1 0 0,1 0 1 0 0,-1 1-1 0 0,1-2 0 0 0,-2 1 0 0 0,1-1 0 0 0,-1-1 0 0 0,0 0 1 0 0,0 0-1 0 0,0-1 0 0 0,-1 0 0 0 0,0-1 0 0 0,-19 6 1 0 0,-138 12 16 0 0,140-21-15 0 0,-1 0-1 0 0,0-2 1 0 0,-55-8-1 0 0,49-9-4 0 0,28 13 0 0 0,7 5 0 0 0,-1-1 0 0 0,1 1 0 0 0,0 0 0 0 0,0-1 0 0 0,-1 1 0 0 0,1-1 0 0 0,0 1 0 0 0,0 0 0 0 0,0-1 0 0 0,-1 1 0 0 0,1-1 0 0 0,0 1 0 0 0,0-1 0 0 0,0 1 0 0 0,0-1 0 0 0,0 1 0 0 0,0-1 0 0 0,0 1 0 0 0,0 0 0 0 0,0-1 0 0 0,0 1 0 0 0,0-1 0 0 0,0 1 0 0 0,0-1 0 0 0,1 1 0 0 0,-1-1 0 0 0,0 1 0 0 0,0 0 0 0 0,0-1 0 0 0,1 1 0 0 0,-1-1 0 0 0,0 1 0 0 0,1 0 0 0 0,-1-1 0 0 0,0 1 0 0 0,0 0 0 0 0,1-1 0 0 0,-1 1 0 0 0,1 0 0 0 0,-1-1 0 0 0,14-20 0 0 0,-7 6 0 0 0</inkml:trace>
  <inkml:trace contextRef="#ctx0" brushRef="#br0" timeOffset="2594.31">4938 577 14272 0 0,'-3'-1'321'0'0,"-10"-4"-34"0"0,7 2-149 0 0,-1 0-1 0 0,1 1 1 0 0,-1-1 0 0 0,0 1-1 0 0,0 1 1 0 0,0-1 0 0 0,0 1-1 0 0,0 1 1 0 0,0-1 0 0 0,0 1-1 0 0,0 0 1 0 0,0 1 0 0 0,-11 1-1 0 0,-4 6 96 0 0,1 0-1 0 0,0 2 1 0 0,0 0-1 0 0,1 1 1 0 0,-24 18-1 0 0,0-1 341 0 0,31-20-446 0 0,0 0-1 0 0,0 0 0 0 0,1 2 1 0 0,1-1-1 0 0,0 1 0 0 0,-14 17 0 0 0,24-27-120 0 0,1 0 0 0 0,0 1 1 0 0,0-1-1 0 0,0 0 0 0 0,-1 0 0 0 0,1 0 0 0 0,0 1 0 0 0,0-1 0 0 0,0 0 0 0 0,0 0 0 0 0,0 1 0 0 0,-1-1 0 0 0,1 0 0 0 0,0 1 0 0 0,0-1 0 0 0,0 0 0 0 0,0 0 0 0 0,0 1 0 0 0,0-1 0 0 0,0 0 0 0 0,0 0 0 0 0,0 1 0 0 0,0-1 1 0 0,0 0-1 0 0,0 1 0 0 0,0-1 0 0 0,0 0 0 0 0,1 0 0 0 0,-1 1 0 0 0,0-1 0 0 0,0 0 0 0 0,0 0 0 0 0,0 1 0 0 0,0-1 0 0 0,0 0 0 0 0,1 0 0 0 0,-1 1 0 0 0,0-1 0 0 0,0 0 0 0 0,0 0 0 0 0,1 0 0 0 0,-1 1 0 0 0,0-1 0 0 0,0 0 1 0 0,1 0-1 0 0,-1 0 0 0 0,0 0 0 0 0,0 0 0 0 0,1 0 0 0 0,-1 0 0 0 0,0 1 0 0 0,1-1 0 0 0,-1 0 0 0 0,0 0 0 0 0,0 0 0 0 0,1 0 0 0 0,-1 0 0 0 0,22 0 5 0 0,-18 0 9 0 0,9-1-10 0 0,0 0 1 0 0,0 0-1 0 0,-1-1 1 0 0,1-1-1 0 0,-1 0 1 0 0,0-1-1 0 0,13-5 1 0 0,78-45 28 0 0,-76 39-37 0 0,-23 13-1 0 0,1-1-1 0 0,-1-1 1 0 0,0 1 0 0 0,0-1-1 0 0,0 1 1 0 0,0-1 0 0 0,-1 0-1 0 0,1-1 1 0 0,2-4-1 0 0,31-34 3 0 0,-30 35-3 0 0,-26 38-1 0 0,10-16 0 0 0,0 0 0 0 0,1 0 0 0 0,0 1 0 0 0,1 0 0 0 0,1 0 0 0 0,-5 18 0 0 0,9-24 1 0 0,2 2 0 0 0,1-4 0 0 0,4-2 2 0 0,-3-4-2 0 0,0 0 1 0 0,0 0-1 0 0,0-1 1 0 0,0 1 0 0 0,0-1-1 0 0,0 1 1 0 0,0-1-1 0 0,0 1 1 0 0,0-1-1 0 0,0 0 1 0 0,0 0 0 0 0,0 0-1 0 0,0 0 1 0 0,0-1-1 0 0,0 1 1 0 0,2-1-1 0 0,33-11 10 0 0,-30 9-5 0 0,34-15 24 0 0,0-2 0 0 0,59-39 0 0 0,-44 24 4 0 0,-49 31-13 0 0,1 0 0 0 0,0 0 0 0 0,0 0 1 0 0,0 1-1 0 0,1 0 0 0 0,-1 1 0 0 0,1 0 1 0 0,-1 0-1 0 0,1 1 0 0 0,11-1 0 0 0,-21 47 130 0 0,-1-26-98 0 0,2-1 1 0 0,0 0-1 0 0,4 27 0 0 0,-4-44-46 0 0,1 0 0 0 0,-1 1 0 0 0,0-1 0 0 0,1 0 0 0 0,-1 0-1 0 0,1 0 1 0 0,0 0 0 0 0,-1 1 0 0 0,1-1 0 0 0,0 0 0 0 0,0 0 0 0 0,0 0 0 0 0,0 0 0 0 0,0 0 0 0 0,0-1-1 0 0,0 1 1 0 0,0 0 0 0 0,0 0 0 0 0,0-1 0 0 0,0 1 0 0 0,2 0 0 0 0,0 0 4 0 0,1 0 0 0 0,-1 0 0 0 0,0 0 0 0 0,1 0 0 0 0,-1-1 0 0 0,1 0 0 0 0,7 0 1 0 0,-1-1 6 0 0,1 0 0 0 0,-1-1 1 0 0,0 0-1 0 0,18-7 0 0 0,36-14 56 0 0,80-35 61 0 0,-135 54-120 0 0,0-1 3 0 0,0 1 1 0 0,0 0-1 0 0,0 1 0 0 0,0 0 0 0 0,1 0 0 0 0,11-2 1 0 0,-20 5 0 0 0,0 0-14 0 0,-1 0-1 0 0,0 0 0 0 0,0 0 1 0 0,1 0-1 0 0,-1 0 0 0 0,0 0 0 0 0,0 0 1 0 0,1 1-1 0 0,-1-1 0 0 0,0 0 1 0 0,0 0-1 0 0,1 0 0 0 0,-1 0 0 0 0,0 0 1 0 0,0 0-1 0 0,0 1 0 0 0,1-1 1 0 0,-1 0-1 0 0,0 0 0 0 0,0 0 1 0 0,0 1-1 0 0,1-1 0 0 0,-1 0 0 0 0,0 0 1 0 0,0 0-1 0 0,0 1 0 0 0,0-1 1 0 0,0 0-1 0 0,0 0 0 0 0,0 1 0 0 0,1-1 1 0 0,-1 0-1 0 0,0 1 0 0 0,-2 8 7 0 0,0 0 0 0 0,-1 0 0 0 0,0-1-1 0 0,0 1 1 0 0,0-1 0 0 0,-1 0 0 0 0,-1 0 0 0 0,-7 11-1 0 0,-3 8 23 0 0,15-27-30 0 0,0 0-1 0 0,0 0 0 0 0,0 0 1 0 0,0 1-1 0 0,0-1 0 0 0,0 0 1 0 0,0 0-1 0 0,0 1 1 0 0,0-1-1 0 0,0 0 0 0 0,0 0 1 0 0,0 1-1 0 0,0-1 0 0 0,0 0 1 0 0,0 0-1 0 0,0 1 0 0 0,0-1 1 0 0,1 0-1 0 0,-1 0 0 0 0,0 0 1 0 0,0 1-1 0 0,0-1 1 0 0,0 0-1 0 0,0 0 0 0 0,1 0 1 0 0,-1 1-1 0 0,0-1 0 0 0,0 0 1 0 0,0 0-1 0 0,1 0 0 0 0,-1 0 1 0 0,0 0-1 0 0,0 0 0 0 0,1 1 1 0 0,-1-1-1 0 0,0 0 0 0 0,0 0 1 0 0,1 0-1 0 0,-1 0 1 0 0,0 0-1 0 0,0 0 0 0 0,1 0 1 0 0,-1 0-1 0 0,0 0 0 0 0,0 0 1 0 0,1 0-1 0 0,-1 0 0 0 0,1-1 1 0 0,24 1 14 0 0,28-11-12 0 0,-32 4 3 0 0,0-1 0 0 0,0 0 0 0 0,-1-2 0 0 0,0 0 0 0 0,-1-2 0 0 0,27-20 0 0 0,-36 24-1 0 0,-5 5-1 0 0,0 0-1 0 0,-1 0 0 0 0,0-1 0 0 0,1 0 0 0 0,-1 0 0 0 0,-1 0 1 0 0,1-1-1 0 0,0 1 0 0 0,-1-1 0 0 0,0 0 0 0 0,5-9 0 0 0,-8 13 12 0 0,0 0-15 0 0,0 1 0 0 0,-1 0 0 0 0,1 0 0 0 0,0 0-1 0 0,0 0 1 0 0,0-1 0 0 0,0 1 0 0 0,-1 0-1 0 0,1 0 1 0 0,0 0 0 0 0,0 0 0 0 0,0 0 0 0 0,0 0-1 0 0,-1 0 1 0 0,1 0 0 0 0,0 0 0 0 0,0-1 0 0 0,-1 1-1 0 0,1 0 1 0 0,0 0 0 0 0,0 0 0 0 0,0 0 0 0 0,-1 0-1 0 0,1 0 1 0 0,0 0 0 0 0,0 0 0 0 0,-1 1 0 0 0,1-1-1 0 0,0 0 1 0 0,0 0 0 0 0,0 0 0 0 0,-1 0-1 0 0,1 0 1 0 0,0 0 0 0 0,0 0 0 0 0,0 0 0 0 0,0 1-1 0 0,-1-1 1 0 0,1 0 0 0 0,0 0 0 0 0,0 0 0 0 0,-11 10 13 0 0,4-5-9 0 0,1 0-1 0 0,0 1 0 0 0,1-1 1 0 0,-1 1-1 0 0,1 0 0 0 0,0 1 0 0 0,1-1 1 0 0,-1 1-1 0 0,1 0 0 0 0,1 0 1 0 0,-1 0-1 0 0,-2 11 0 0 0,4-16-1 0 0,2-2-3 0 0,-1 0 0 0 0,1 1 1 0 0,-1-1-1 0 0,1 0 0 0 0,0 1 1 0 0,0-1-1 0 0,-1 1 0 0 0,1-1 1 0 0,0 0-1 0 0,-1 1 0 0 0,1-1 0 0 0,0 1 1 0 0,0-1-1 0 0,0 1 0 0 0,0-1 1 0 0,0 1-1 0 0,-1-1 0 0 0,1 1 1 0 0,0-1-1 0 0,0 1 0 0 0,0-1 0 0 0,0 1 1 0 0,0-1-1 0 0,1 1 0 0 0,-1-1 1 0 0,0 1-1 0 0,3 8 11 0 0,0 0-7 0 0,-2-8-4 0 0,0 0 0 0 0,0 0 1 0 0,-1 0-1 0 0,1 0 0 0 0,0-1 0 0 0,0 1 1 0 0,0 0-1 0 0,0 0 0 0 0,0-1 1 0 0,0 1-1 0 0,0 0 0 0 0,0-1 0 0 0,0 1 1 0 0,0-1-1 0 0,1 1 0 0 0,-1-1 1 0 0,0 0-1 0 0,0 0 0 0 0,0 1 1 0 0,1-1-1 0 0,-1 0 0 0 0,0 0 0 0 0,0 0 1 0 0,2 0-1 0 0,33-4-1 0 0,-30 3 1 0 0,23-3 0 0 0,0-2 0 0 0,55-16 0 0 0,-63 14 0 0 0,-1-1 0 0 0,0 0 0 0 0,0-2 0 0 0,-1 0 0 0 0,18-14 0 0 0,-18 12 0 0 0,-8 7 0 0 0,-3 3 0 0 0,-1 4 0 0 0,-6-1 0 0 0,1 1 0 0 0,-1-1 0 0 0,0 1 0 0 0,0 0 0 0 0,0-1 0 0 0,-1 1 0 0 0,1 0 0 0 0,0 0 0 0 0,0 0 0 0 0,0 0 0 0 0,-1 0 0 0 0,1 0 0 0 0,0 0 0 0 0,-1 0 0 0 0,1 0 0 0 0,-1 0 0 0 0,1 0 0 0 0,-1 0 0 0 0,1 0 0 0 0,-1 0 0 0 0,0 1 0 0 0,1 0 0 0 0,0 2 0 0 0,3 2 0 0 0,0 1 0 0 0,0-2 0 0 0,1 1 0 0 0,0 0 0 0 0,0-1 0 0 0,1 0 0 0 0,-1 0 0 0 0,1-1 0 0 0,0 0 0 0 0,0 0 0 0 0,1 0 0 0 0,-1 0 0 0 0,12 3 0 0 0,11 4 0 0 0,0-2 0 0 0,32 5 0 0 0,-7-1 0 0 0,-36-8 3 0 0,0 0 0 0 0,1-1 0 0 0,-1-1 0 0 0,1-1 0 0 0,-1-1 0 0 0,1 0 0 0 0,21-3 0 0 0,-27 0-3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499D1-AA21-5545-A5B2-01B5D1FAC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C:\Users\agreen4.UIUC\Dropbox\UP473 S13\UP473 Template.dotx</Template>
  <TotalTime>1086</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Greenlee, Andrew Jordan</dc:creator>
  <cp:lastModifiedBy>Andrew J Greenlee</cp:lastModifiedBy>
  <cp:revision>44</cp:revision>
  <cp:lastPrinted>2019-01-14T21:46:00Z</cp:lastPrinted>
  <dcterms:created xsi:type="dcterms:W3CDTF">2019-01-14T21:46:00Z</dcterms:created>
  <dcterms:modified xsi:type="dcterms:W3CDTF">2021-02-08T17:45:00Z</dcterms:modified>
</cp:coreProperties>
</file>